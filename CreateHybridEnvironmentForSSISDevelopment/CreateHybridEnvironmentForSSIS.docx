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CD25" w14:textId="26067D86" w:rsidR="00267BD3" w:rsidRDefault="00B013A9" w:rsidP="00267BD3">
      <w:pPr>
        <w:pStyle w:val="Heading1"/>
      </w:pPr>
      <w:r>
        <w:t>Using Azure Storage and Azure SQL Database</w:t>
      </w:r>
      <w:r w:rsidR="00E302CD">
        <w:t xml:space="preserve"> for SSIS Development</w:t>
      </w:r>
    </w:p>
    <w:p w14:paraId="48B9C840" w14:textId="77777777" w:rsidR="00267BD3" w:rsidRDefault="00267BD3" w:rsidP="00267BD3"/>
    <w:p w14:paraId="1A4427DA" w14:textId="77777777" w:rsidR="00782755" w:rsidRDefault="00084D06" w:rsidP="00084D06">
      <w:pPr>
        <w:pStyle w:val="Heading5"/>
      </w:pPr>
      <w:r>
        <w:t>Problem</w:t>
      </w:r>
    </w:p>
    <w:p w14:paraId="43B99F8D" w14:textId="328BBEF8" w:rsidR="008E0EA4" w:rsidRDefault="00C34041" w:rsidP="008020DD">
      <w:r>
        <w:t>I am starting a new data warehousing project</w:t>
      </w:r>
      <w:r w:rsidR="002827F9">
        <w:t xml:space="preserve"> </w:t>
      </w:r>
      <w:r w:rsidR="009F2D6A">
        <w:t xml:space="preserve">for a new client </w:t>
      </w:r>
      <w:r w:rsidR="002827F9">
        <w:t>where I will use SQL Server Integration Services (SSIS) for the Extract, Transform and Load (ETL) operations.</w:t>
      </w:r>
      <w:r>
        <w:t xml:space="preserve"> </w:t>
      </w:r>
      <w:r w:rsidR="009F2D6A">
        <w:t>The client</w:t>
      </w:r>
      <w:r>
        <w:t xml:space="preserve"> want</w:t>
      </w:r>
      <w:r w:rsidR="009F2D6A">
        <w:t>s</w:t>
      </w:r>
      <w:r>
        <w:t xml:space="preserve"> to create a hybrid environment for development where I will </w:t>
      </w:r>
      <w:r w:rsidR="00F142F0">
        <w:t xml:space="preserve">only install SQL Server Data Tools </w:t>
      </w:r>
      <w:r w:rsidR="00B06F3E">
        <w:t xml:space="preserve">(SSDT) </w:t>
      </w:r>
      <w:r w:rsidR="00F142F0">
        <w:t xml:space="preserve">and SQL Server Management Studio </w:t>
      </w:r>
      <w:r w:rsidR="00B06F3E">
        <w:t xml:space="preserve">(SSMS) </w:t>
      </w:r>
      <w:r w:rsidR="00F142F0">
        <w:t xml:space="preserve">on my laptop.  </w:t>
      </w:r>
      <w:r w:rsidR="009F2D6A">
        <w:t>The</w:t>
      </w:r>
      <w:r w:rsidR="000A11F5">
        <w:t xml:space="preserve"> goal is to leverage Azure for file storage and </w:t>
      </w:r>
      <w:r w:rsidR="009F2D6A">
        <w:t xml:space="preserve">the SQL Server </w:t>
      </w:r>
      <w:r w:rsidR="000A11F5">
        <w:t>database</w:t>
      </w:r>
      <w:r w:rsidR="00435B59">
        <w:t>s</w:t>
      </w:r>
      <w:r w:rsidR="000A11F5">
        <w:t xml:space="preserve">. Since </w:t>
      </w:r>
      <w:r w:rsidR="009F2D6A">
        <w:t>this is</w:t>
      </w:r>
      <w:r w:rsidR="000A11F5">
        <w:t xml:space="preserve"> a development environment, </w:t>
      </w:r>
      <w:r w:rsidR="00F142F0">
        <w:t xml:space="preserve">I </w:t>
      </w:r>
      <w:r w:rsidR="009F2D6A">
        <w:t>will</w:t>
      </w:r>
      <w:r w:rsidR="00F142F0">
        <w:t xml:space="preserve"> </w:t>
      </w:r>
      <w:r w:rsidR="009817F8">
        <w:t xml:space="preserve">use Azure SQL Database </w:t>
      </w:r>
      <w:r w:rsidR="000A11F5">
        <w:t xml:space="preserve">for </w:t>
      </w:r>
      <w:r w:rsidR="003A267E">
        <w:t>the</w:t>
      </w:r>
      <w:r w:rsidR="000A11F5">
        <w:t xml:space="preserve"> databases.  </w:t>
      </w:r>
      <w:r w:rsidR="001E5A85">
        <w:t xml:space="preserve">Ultimately my client wants to transition this ETL application to </w:t>
      </w:r>
      <w:hyperlink r:id="rId6" w:history="1">
        <w:r w:rsidR="001E5A85" w:rsidRPr="00FE49D5">
          <w:rPr>
            <w:rStyle w:val="Hyperlink"/>
          </w:rPr>
          <w:t>Azure Data Factory</w:t>
        </w:r>
      </w:hyperlink>
      <w:r w:rsidR="00010103">
        <w:t xml:space="preserve"> </w:t>
      </w:r>
      <w:r w:rsidR="00C20C2C">
        <w:t>at some point in the future</w:t>
      </w:r>
      <w:r w:rsidR="001E5A85">
        <w:t xml:space="preserve">.  </w:t>
      </w:r>
      <w:r w:rsidR="009817F8">
        <w:t>Can you walk me through the steps to accomplish this?</w:t>
      </w:r>
      <w:r>
        <w:t xml:space="preserve">  </w:t>
      </w:r>
    </w:p>
    <w:p w14:paraId="432AB765" w14:textId="77777777" w:rsidR="008E0EA4" w:rsidRPr="008020DD" w:rsidRDefault="008E0EA4" w:rsidP="008020DD"/>
    <w:p w14:paraId="58CA68FE" w14:textId="77777777" w:rsidR="00084D06" w:rsidRDefault="00084D06" w:rsidP="00084D06">
      <w:pPr>
        <w:pStyle w:val="Heading5"/>
      </w:pPr>
      <w:r>
        <w:t>Solution</w:t>
      </w:r>
    </w:p>
    <w:p w14:paraId="677BC4F3" w14:textId="6A8BDAF1" w:rsidR="00F963BD" w:rsidRDefault="00F963BD" w:rsidP="00267BD3">
      <w:r>
        <w:t>The following diagram shows the solution to be built</w:t>
      </w:r>
      <w:r w:rsidR="000C355D">
        <w:t xml:space="preserve"> in this tip</w:t>
      </w:r>
      <w:r>
        <w:t>:</w:t>
      </w:r>
    </w:p>
    <w:p w14:paraId="1F4F4003" w14:textId="1922EAD0" w:rsidR="00F83EB0" w:rsidRDefault="00F83EB0" w:rsidP="00267BD3">
      <w:r>
        <w:rPr>
          <w:noProof/>
        </w:rPr>
        <w:drawing>
          <wp:inline distT="0" distB="0" distL="0" distR="0" wp14:anchorId="6B96EA1A" wp14:editId="592E8FFE">
            <wp:extent cx="5943600" cy="3825920"/>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920"/>
                    </a:xfrm>
                    <a:prstGeom prst="rect">
                      <a:avLst/>
                    </a:prstGeom>
                    <a:ln>
                      <a:solidFill>
                        <a:schemeClr val="tx1"/>
                      </a:solidFill>
                    </a:ln>
                  </pic:spPr>
                </pic:pic>
              </a:graphicData>
            </a:graphic>
          </wp:inline>
        </w:drawing>
      </w:r>
    </w:p>
    <w:p w14:paraId="682AC72A" w14:textId="333B0BFA" w:rsidR="00F840EA" w:rsidRDefault="00374AAC" w:rsidP="00267BD3">
      <w:r>
        <w:t>The main points are:</w:t>
      </w:r>
    </w:p>
    <w:p w14:paraId="7B4756D9" w14:textId="25A8B085" w:rsidR="00374AAC" w:rsidRDefault="0000308D" w:rsidP="00374AAC">
      <w:pPr>
        <w:pStyle w:val="ListParagraph"/>
        <w:numPr>
          <w:ilvl w:val="0"/>
          <w:numId w:val="6"/>
        </w:numPr>
      </w:pPr>
      <w:r>
        <w:t xml:space="preserve">An On-Premise SSIS package </w:t>
      </w:r>
      <w:r w:rsidR="00456FB1">
        <w:t>extracts data from t</w:t>
      </w:r>
      <w:r w:rsidR="00374AAC">
        <w:t>he Backoffice Web Application</w:t>
      </w:r>
      <w:r w:rsidR="00456FB1">
        <w:t>’s Azure SQL Database and</w:t>
      </w:r>
      <w:r w:rsidR="00374AAC">
        <w:t xml:space="preserve"> writes pipe-delimited files to Azure Blob Storage on a daily basis for the various types of transactions that are processed</w:t>
      </w:r>
      <w:r w:rsidR="00FB7D7E">
        <w:t xml:space="preserve"> and of interest to the data warehouse</w:t>
      </w:r>
    </w:p>
    <w:p w14:paraId="2C760F47" w14:textId="031F3462" w:rsidR="00CE7204" w:rsidRDefault="009640CD" w:rsidP="00374AAC">
      <w:pPr>
        <w:pStyle w:val="ListParagraph"/>
        <w:numPr>
          <w:ilvl w:val="0"/>
          <w:numId w:val="6"/>
        </w:numPr>
      </w:pPr>
      <w:r>
        <w:t>An</w:t>
      </w:r>
      <w:r w:rsidR="00CE7204">
        <w:t xml:space="preserve"> On-Premise SSIS package reads the pipe-delimited files from Azure Blob Storage and inserts the records into staging tables in the Azure SQL Database</w:t>
      </w:r>
    </w:p>
    <w:p w14:paraId="4C278FDE" w14:textId="09C11597" w:rsidR="008E0EA4" w:rsidRDefault="00FD793A" w:rsidP="00267BD3">
      <w:r>
        <w:t xml:space="preserve">Note that for demonstration purposes, I’m creating two SSIS packages to walk through the scenario where the Backoffice Web Application and the ETL process are loosely integrated.  </w:t>
      </w:r>
      <w:r w:rsidR="00AE5A05">
        <w:t>Certainly,</w:t>
      </w:r>
      <w:r>
        <w:t xml:space="preserve"> I could create a single SSIS package that extracts data from the Backoffice Web Application</w:t>
      </w:r>
      <w:r w:rsidR="00AE5A05">
        <w:t>’s database</w:t>
      </w:r>
      <w:r>
        <w:t xml:space="preserve"> and inserts that data into the staging database.</w:t>
      </w:r>
      <w:r w:rsidR="00AE5A05">
        <w:t xml:space="preserve">  I want to demonstrate extracting data from an Azure SQL Database and writing to Azure Blob Storage as well as reading data from Azure Blob Storage and inserting into an Azure SQL Database.</w:t>
      </w:r>
    </w:p>
    <w:p w14:paraId="24C709EC" w14:textId="0D65C14A" w:rsidR="00F840EA" w:rsidRDefault="005A3491" w:rsidP="00F840EA">
      <w:pPr>
        <w:pStyle w:val="Heading2"/>
      </w:pPr>
      <w:r>
        <w:lastRenderedPageBreak/>
        <w:t>Pre</w:t>
      </w:r>
      <w:r w:rsidR="00937654">
        <w:t>re</w:t>
      </w:r>
      <w:r>
        <w:t>quisites</w:t>
      </w:r>
    </w:p>
    <w:p w14:paraId="5761D009" w14:textId="09B6C602" w:rsidR="00AE51D5" w:rsidRDefault="005A3491" w:rsidP="00267BD3">
      <w:r>
        <w:t>The</w:t>
      </w:r>
      <w:r w:rsidR="00AE51D5">
        <w:t>re are a couple of things that we need to take care of before we walk through building the on-premise SSIS package</w:t>
      </w:r>
      <w:r w:rsidR="00EB7AC1">
        <w:t>s</w:t>
      </w:r>
      <w:r w:rsidR="00AE51D5">
        <w:t>:</w:t>
      </w:r>
    </w:p>
    <w:p w14:paraId="02D46726" w14:textId="6C123A43" w:rsidR="00F840EA" w:rsidRDefault="00A8427B" w:rsidP="00AE51D5">
      <w:pPr>
        <w:pStyle w:val="ListParagraph"/>
        <w:numPr>
          <w:ilvl w:val="0"/>
          <w:numId w:val="7"/>
        </w:numPr>
      </w:pPr>
      <w:r>
        <w:t xml:space="preserve">Create </w:t>
      </w:r>
      <w:r w:rsidR="00AE51D5">
        <w:t>Azure Subscription</w:t>
      </w:r>
    </w:p>
    <w:p w14:paraId="2F08F56F" w14:textId="57F33689" w:rsidR="00AE51D5" w:rsidRDefault="00A8427B" w:rsidP="00AE51D5">
      <w:pPr>
        <w:pStyle w:val="ListParagraph"/>
        <w:numPr>
          <w:ilvl w:val="0"/>
          <w:numId w:val="7"/>
        </w:numPr>
      </w:pPr>
      <w:r>
        <w:t xml:space="preserve">Create </w:t>
      </w:r>
      <w:r w:rsidR="00AE51D5">
        <w:t>Azure Storage Account</w:t>
      </w:r>
    </w:p>
    <w:p w14:paraId="557FA6B4" w14:textId="32A82EB9" w:rsidR="00AE51D5" w:rsidRDefault="00A8427B" w:rsidP="00AE51D5">
      <w:pPr>
        <w:pStyle w:val="ListParagraph"/>
        <w:numPr>
          <w:ilvl w:val="0"/>
          <w:numId w:val="7"/>
        </w:numPr>
      </w:pPr>
      <w:r>
        <w:t xml:space="preserve">Create </w:t>
      </w:r>
      <w:r w:rsidR="00AE51D5">
        <w:t>Azure SQL Database</w:t>
      </w:r>
    </w:p>
    <w:p w14:paraId="741333C4" w14:textId="5EE3CF24" w:rsidR="00AE51D5" w:rsidRDefault="00A8427B" w:rsidP="00AE51D5">
      <w:pPr>
        <w:pStyle w:val="ListParagraph"/>
        <w:numPr>
          <w:ilvl w:val="0"/>
          <w:numId w:val="7"/>
        </w:numPr>
      </w:pPr>
      <w:r>
        <w:t xml:space="preserve">Install </w:t>
      </w:r>
      <w:r w:rsidR="00AE51D5">
        <w:t>SQL Server Data Tools</w:t>
      </w:r>
      <w:r w:rsidR="00C029FC">
        <w:t xml:space="preserve"> (SSDT)</w:t>
      </w:r>
    </w:p>
    <w:p w14:paraId="2A7568C7" w14:textId="57C5FD41" w:rsidR="008070FF" w:rsidRDefault="00A8427B" w:rsidP="00AE51D5">
      <w:pPr>
        <w:pStyle w:val="ListParagraph"/>
        <w:numPr>
          <w:ilvl w:val="0"/>
          <w:numId w:val="7"/>
        </w:numPr>
      </w:pPr>
      <w:r>
        <w:t xml:space="preserve">Install </w:t>
      </w:r>
      <w:r w:rsidR="003259E5">
        <w:t xml:space="preserve">Azure Feature Pack for </w:t>
      </w:r>
      <w:r w:rsidR="00E32124">
        <w:t>SQL Server Integration Services (</w:t>
      </w:r>
      <w:r w:rsidR="003259E5">
        <w:t>SSIS</w:t>
      </w:r>
      <w:r w:rsidR="00E32124">
        <w:t>)</w:t>
      </w:r>
    </w:p>
    <w:p w14:paraId="40F28FAB" w14:textId="2D7D9C36" w:rsidR="00AE51D5" w:rsidRDefault="00A8427B" w:rsidP="00AE51D5">
      <w:pPr>
        <w:pStyle w:val="ListParagraph"/>
        <w:numPr>
          <w:ilvl w:val="0"/>
          <w:numId w:val="7"/>
        </w:numPr>
      </w:pPr>
      <w:r>
        <w:t xml:space="preserve">Install </w:t>
      </w:r>
      <w:r w:rsidR="00AE51D5">
        <w:t>SQL Server Management Studio</w:t>
      </w:r>
      <w:r w:rsidR="00C029FC">
        <w:t xml:space="preserve"> (SSMS)</w:t>
      </w:r>
    </w:p>
    <w:p w14:paraId="615DFC56" w14:textId="66EFA26F" w:rsidR="00D77872" w:rsidRDefault="00D77872" w:rsidP="00D77872">
      <w:r>
        <w:t xml:space="preserve">I will provide a brief description of the setup steps </w:t>
      </w:r>
      <w:r w:rsidR="00197C0D">
        <w:t xml:space="preserve">for each of these </w:t>
      </w:r>
      <w:r>
        <w:t>assuming that you are starting from scratch.</w:t>
      </w:r>
    </w:p>
    <w:p w14:paraId="478DFF7C" w14:textId="05975206" w:rsidR="00F840EA" w:rsidRDefault="00A8427B" w:rsidP="00F840EA">
      <w:pPr>
        <w:pStyle w:val="Heading4"/>
      </w:pPr>
      <w:r>
        <w:t xml:space="preserve">Create </w:t>
      </w:r>
      <w:r w:rsidR="00AE51D5">
        <w:t>Azure Subscription</w:t>
      </w:r>
    </w:p>
    <w:p w14:paraId="43A425D9" w14:textId="63187460" w:rsidR="00AE51D5" w:rsidRDefault="00D77872" w:rsidP="00AE51D5">
      <w:r>
        <w:t>G</w:t>
      </w:r>
      <w:r w:rsidR="00AE51D5">
        <w:t xml:space="preserve">o to </w:t>
      </w:r>
      <w:hyperlink r:id="rId8" w:history="1">
        <w:r w:rsidR="00AE51D5" w:rsidRPr="00AE51D5">
          <w:rPr>
            <w:rStyle w:val="Hyperlink"/>
          </w:rPr>
          <w:t>https://azure.microsoft.com/</w:t>
        </w:r>
      </w:hyperlink>
      <w:r w:rsidR="00AE51D5">
        <w:t xml:space="preserve"> and setup an account.  You can probably get a free subscription for a period of time or sign up for a pay-as-you-go plan.  After you have an Azure Subscription, go to </w:t>
      </w:r>
      <w:hyperlink r:id="rId9" w:history="1">
        <w:r w:rsidR="00AE51D5" w:rsidRPr="00AE51D5">
          <w:rPr>
            <w:rStyle w:val="Hyperlink"/>
          </w:rPr>
          <w:t>https://portal.azure.com/</w:t>
        </w:r>
      </w:hyperlink>
      <w:r w:rsidR="00AE51D5">
        <w:t xml:space="preserve"> and sign in.  </w:t>
      </w:r>
      <w:r w:rsidR="00955DAD">
        <w:t>Y</w:t>
      </w:r>
      <w:r w:rsidR="00AE51D5">
        <w:t xml:space="preserve">ou will see the following </w:t>
      </w:r>
      <w:r w:rsidR="00955DAD">
        <w:t xml:space="preserve">on the </w:t>
      </w:r>
      <w:r w:rsidR="00AE51D5">
        <w:t>home page</w:t>
      </w:r>
      <w:r w:rsidR="00954BC3">
        <w:t xml:space="preserve"> (just the relevant portion of the page is shown)</w:t>
      </w:r>
      <w:r w:rsidR="00AE51D5">
        <w:t>:</w:t>
      </w:r>
    </w:p>
    <w:p w14:paraId="26A243AF" w14:textId="5F245890" w:rsidR="00D77872" w:rsidRDefault="00D77872" w:rsidP="00AE51D5">
      <w:r>
        <w:rPr>
          <w:noProof/>
        </w:rPr>
        <w:drawing>
          <wp:inline distT="0" distB="0" distL="0" distR="0" wp14:anchorId="106669AD" wp14:editId="43F0D1C3">
            <wp:extent cx="49815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1133475"/>
                    </a:xfrm>
                    <a:prstGeom prst="rect">
                      <a:avLst/>
                    </a:prstGeom>
                  </pic:spPr>
                </pic:pic>
              </a:graphicData>
            </a:graphic>
          </wp:inline>
        </w:drawing>
      </w:r>
    </w:p>
    <w:p w14:paraId="0953450E" w14:textId="0821513F" w:rsidR="00AE51D5" w:rsidRDefault="00A8427B" w:rsidP="00D77872">
      <w:pPr>
        <w:pStyle w:val="Heading4"/>
      </w:pPr>
      <w:r>
        <w:t xml:space="preserve">Create </w:t>
      </w:r>
      <w:r w:rsidR="00D77872">
        <w:t>Azure Storage Account</w:t>
      </w:r>
    </w:p>
    <w:p w14:paraId="700E0B58" w14:textId="44934A82" w:rsidR="00CA5336" w:rsidRDefault="00D77872" w:rsidP="00D77872">
      <w:r>
        <w:t xml:space="preserve">Click on the Storage accounts icon on the Azure Home Page shown above to create an Azure Storage Account.  Follow the steps in </w:t>
      </w:r>
      <w:hyperlink r:id="rId11" w:history="1">
        <w:r w:rsidRPr="00D77872">
          <w:rPr>
            <w:rStyle w:val="Hyperlink"/>
          </w:rPr>
          <w:t>Create a storage account</w:t>
        </w:r>
      </w:hyperlink>
      <w:r>
        <w:t xml:space="preserve"> </w:t>
      </w:r>
      <w:r w:rsidR="00CA5336">
        <w:t xml:space="preserve">to get your storage account created.  </w:t>
      </w:r>
      <w:r w:rsidR="00ED3E01">
        <w:t xml:space="preserve">Make a note of the </w:t>
      </w:r>
      <w:r w:rsidR="00A65147">
        <w:t>Storage account name</w:t>
      </w:r>
      <w:r w:rsidR="00FA6CF0">
        <w:t xml:space="preserve"> and Container name</w:t>
      </w:r>
      <w:r w:rsidR="00A65147">
        <w:t xml:space="preserve">; you will need </w:t>
      </w:r>
      <w:r w:rsidR="00FA6CF0">
        <w:t>them</w:t>
      </w:r>
      <w:r w:rsidR="00A65147">
        <w:t xml:space="preserve"> later.</w:t>
      </w:r>
    </w:p>
    <w:p w14:paraId="6B9A5822" w14:textId="5574F6C4" w:rsidR="00CA5336" w:rsidRDefault="00A8427B" w:rsidP="00CA5336">
      <w:pPr>
        <w:pStyle w:val="Heading4"/>
      </w:pPr>
      <w:r>
        <w:t xml:space="preserve">Create </w:t>
      </w:r>
      <w:r w:rsidR="00CA5336">
        <w:t>Azure SQL Database</w:t>
      </w:r>
    </w:p>
    <w:p w14:paraId="311BBB62" w14:textId="6C030D7F" w:rsidR="00A65147" w:rsidRPr="00D77872" w:rsidRDefault="00CA5336" w:rsidP="00A65147">
      <w:r>
        <w:t>Click on the SQL databases</w:t>
      </w:r>
      <w:r w:rsidR="00D77872">
        <w:t xml:space="preserve"> </w:t>
      </w:r>
      <w:r>
        <w:t xml:space="preserve">icon on the Azure Home Page shown above to create an Azure SQL Database.  </w:t>
      </w:r>
      <w:r w:rsidR="00671E02">
        <w:t xml:space="preserve">Follow the steps in </w:t>
      </w:r>
      <w:hyperlink r:id="rId12" w:history="1">
        <w:r w:rsidR="00671E02" w:rsidRPr="00671E02">
          <w:rPr>
            <w:rStyle w:val="Hyperlink"/>
          </w:rPr>
          <w:t>Quickstart: Create a single database in Azure SQL Database using the Azure portal</w:t>
        </w:r>
      </w:hyperlink>
      <w:r w:rsidR="00671E02">
        <w:t xml:space="preserve"> to get your Azure SQL Database created.</w:t>
      </w:r>
      <w:r w:rsidR="000C2F13">
        <w:t xml:space="preserve">  </w:t>
      </w:r>
      <w:r w:rsidR="00A65147">
        <w:t xml:space="preserve">Make a note of the </w:t>
      </w:r>
      <w:r w:rsidR="00E65607">
        <w:t>Server</w:t>
      </w:r>
      <w:r w:rsidR="00CD7660">
        <w:t xml:space="preserve"> name</w:t>
      </w:r>
      <w:r w:rsidR="00E65607">
        <w:t xml:space="preserve">, Database name, </w:t>
      </w:r>
      <w:r w:rsidR="00A65147">
        <w:t>Server admin name and password when you create a new server</w:t>
      </w:r>
      <w:r w:rsidR="001743EC">
        <w:t xml:space="preserve"> and database</w:t>
      </w:r>
      <w:r w:rsidR="00A65147">
        <w:t xml:space="preserve">; you will need </w:t>
      </w:r>
      <w:r w:rsidR="00B942A4">
        <w:t>them</w:t>
      </w:r>
      <w:r w:rsidR="00A65147">
        <w:t xml:space="preserve"> later.</w:t>
      </w:r>
      <w:r w:rsidR="009D2B8A">
        <w:t xml:space="preserve">  </w:t>
      </w:r>
    </w:p>
    <w:p w14:paraId="6DB2A10F" w14:textId="65D03B0C" w:rsidR="00D77872" w:rsidRDefault="000C2F13" w:rsidP="00CA5336">
      <w:r>
        <w:t xml:space="preserve">After you create your Azure SQL Database, make sure to </w:t>
      </w:r>
      <w:hyperlink r:id="rId13" w:history="1">
        <w:r w:rsidR="00060006" w:rsidRPr="00060006">
          <w:rPr>
            <w:rStyle w:val="Hyperlink"/>
          </w:rPr>
          <w:t>Create a server-level firewall rule</w:t>
        </w:r>
      </w:hyperlink>
      <w:r w:rsidR="00060006">
        <w:t xml:space="preserve"> so you can access the database outside of the Azure portal.</w:t>
      </w:r>
    </w:p>
    <w:p w14:paraId="1866E49C" w14:textId="77777777" w:rsidR="00E21AE0" w:rsidRDefault="00E21AE0" w:rsidP="00CA5336">
      <w:r>
        <w:t>Note that when you create a new Azure SQL Database, you have the following options for the Source:</w:t>
      </w:r>
    </w:p>
    <w:p w14:paraId="0DBDB1AD" w14:textId="53254341" w:rsidR="00E21AE0" w:rsidRDefault="00E21AE0" w:rsidP="00E21AE0">
      <w:pPr>
        <w:pStyle w:val="ListParagraph"/>
        <w:numPr>
          <w:ilvl w:val="0"/>
          <w:numId w:val="12"/>
        </w:numPr>
      </w:pPr>
      <w:r>
        <w:t>Blank database</w:t>
      </w:r>
    </w:p>
    <w:p w14:paraId="5791F56B" w14:textId="08299769" w:rsidR="00E21AE0" w:rsidRDefault="00E21AE0" w:rsidP="00E21AE0">
      <w:pPr>
        <w:pStyle w:val="ListParagraph"/>
        <w:numPr>
          <w:ilvl w:val="0"/>
          <w:numId w:val="12"/>
        </w:numPr>
      </w:pPr>
      <w:r>
        <w:t xml:space="preserve">AdventureWorksLT </w:t>
      </w:r>
    </w:p>
    <w:p w14:paraId="2AA90FE8" w14:textId="35B6FB80" w:rsidR="00E21AE0" w:rsidRDefault="00E21AE0" w:rsidP="00E21AE0">
      <w:pPr>
        <w:pStyle w:val="ListParagraph"/>
        <w:numPr>
          <w:ilvl w:val="0"/>
          <w:numId w:val="12"/>
        </w:numPr>
      </w:pPr>
      <w:r>
        <w:t xml:space="preserve">Backup </w:t>
      </w:r>
    </w:p>
    <w:p w14:paraId="47DB3158" w14:textId="1225C2BD" w:rsidR="00E21AE0" w:rsidRDefault="00E21AE0" w:rsidP="00E21AE0">
      <w:r>
        <w:t xml:space="preserve">For this tip </w:t>
      </w:r>
      <w:r w:rsidR="009D2B8A">
        <w:t>we need two databases:</w:t>
      </w:r>
      <w:r>
        <w:t xml:space="preserve"> chose AdventureWorksLT for the application database </w:t>
      </w:r>
      <w:r w:rsidR="00D376DC">
        <w:t xml:space="preserve">(choose AdventureWorksLT as the Source) </w:t>
      </w:r>
      <w:r>
        <w:t xml:space="preserve">and </w:t>
      </w:r>
      <w:r w:rsidR="00D376DC">
        <w:t xml:space="preserve">a </w:t>
      </w:r>
      <w:r>
        <w:t>Blank database for the staging database.</w:t>
      </w:r>
    </w:p>
    <w:p w14:paraId="751170E7" w14:textId="32FA8BFA" w:rsidR="00954BC3" w:rsidRDefault="00A8427B" w:rsidP="00671E02">
      <w:pPr>
        <w:pStyle w:val="Heading4"/>
      </w:pPr>
      <w:r>
        <w:t xml:space="preserve">Install </w:t>
      </w:r>
      <w:r w:rsidR="00671E02">
        <w:t>SQL Server Data Tools</w:t>
      </w:r>
      <w:r w:rsidR="005E3B6C">
        <w:t xml:space="preserve"> (SSDT)</w:t>
      </w:r>
    </w:p>
    <w:p w14:paraId="4F18F1F7" w14:textId="19295545" w:rsidR="00671E02" w:rsidRDefault="005E3B6C" w:rsidP="00671E02">
      <w:r>
        <w:t>SSDT is a free, stand-alone version of Visual Studio that you can use to develop Analysis Services, SQL Server Integration Services and SQL Server Reporting Services project.</w:t>
      </w:r>
      <w:r w:rsidR="00487DCE">
        <w:t xml:space="preserve">  Follow this link to </w:t>
      </w:r>
      <w:hyperlink r:id="rId14" w:history="1">
        <w:r w:rsidR="00487DCE" w:rsidRPr="00487DCE">
          <w:rPr>
            <w:rStyle w:val="Hyperlink"/>
          </w:rPr>
          <w:t>download and install SQL Server Data Tools (SSDT) for Visual Studio</w:t>
        </w:r>
      </w:hyperlink>
      <w:r w:rsidR="00487DCE">
        <w:t>.</w:t>
      </w:r>
    </w:p>
    <w:p w14:paraId="33501981" w14:textId="3FD6271D" w:rsidR="003259E5" w:rsidRDefault="00A8427B" w:rsidP="003259E5">
      <w:pPr>
        <w:pStyle w:val="Heading4"/>
      </w:pPr>
      <w:r>
        <w:lastRenderedPageBreak/>
        <w:t xml:space="preserve">Install </w:t>
      </w:r>
      <w:r w:rsidR="003259E5">
        <w:t>Azure Feature Pack for SSIS</w:t>
      </w:r>
    </w:p>
    <w:p w14:paraId="6957EB89" w14:textId="5A2B6AC6" w:rsidR="003259E5" w:rsidRPr="003259E5" w:rsidRDefault="003259E5" w:rsidP="003259E5">
      <w:r>
        <w:t xml:space="preserve">Download and install the </w:t>
      </w:r>
      <w:hyperlink r:id="rId15" w:history="1">
        <w:r w:rsidR="00E32124" w:rsidRPr="00E32124">
          <w:rPr>
            <w:rStyle w:val="Hyperlink"/>
          </w:rPr>
          <w:t>Azure Feature Pack for SSIS</w:t>
        </w:r>
      </w:hyperlink>
      <w:r w:rsidR="00E32124">
        <w:t xml:space="preserve"> which includes a handful of components for working with Azure from SSIS.</w:t>
      </w:r>
    </w:p>
    <w:p w14:paraId="62AB7A49" w14:textId="714258D2" w:rsidR="00F840EA" w:rsidRDefault="00A8427B" w:rsidP="000459B1">
      <w:pPr>
        <w:pStyle w:val="Heading4"/>
      </w:pPr>
      <w:r>
        <w:t xml:space="preserve">Install </w:t>
      </w:r>
      <w:r w:rsidR="000459B1">
        <w:t>SQL Server Management Studio</w:t>
      </w:r>
      <w:r w:rsidR="00197C0D">
        <w:t xml:space="preserve"> (SSMS)</w:t>
      </w:r>
    </w:p>
    <w:p w14:paraId="0ECB1B12" w14:textId="4E4A0CBA" w:rsidR="000459B1" w:rsidRPr="000459B1" w:rsidRDefault="006B548C" w:rsidP="000459B1">
      <w:r>
        <w:t xml:space="preserve">SSMS is the tool we use to work with a SQL Server database.  For this tip I am using version </w:t>
      </w:r>
      <w:r w:rsidRPr="006B548C">
        <w:t>14.0.17289.0</w:t>
      </w:r>
      <w:r>
        <w:t xml:space="preserve">.  Follow this link to </w:t>
      </w:r>
      <w:hyperlink r:id="rId16" w:history="1">
        <w:r w:rsidRPr="006B548C">
          <w:rPr>
            <w:rStyle w:val="Hyperlink"/>
          </w:rPr>
          <w:t>download SQL Server Management Studio</w:t>
        </w:r>
      </w:hyperlink>
      <w:r>
        <w:t xml:space="preserve">.  I like to use the </w:t>
      </w:r>
      <w:r w:rsidR="00C9522D">
        <w:t xml:space="preserve">current general availability version.  Note that if you have an older version of SSMS </w:t>
      </w:r>
      <w:r w:rsidR="00BE34B4">
        <w:t>installed, it</w:t>
      </w:r>
      <w:r w:rsidR="00C9522D">
        <w:t xml:space="preserve"> may not have the features for working with Azure SQL Databases.</w:t>
      </w:r>
    </w:p>
    <w:p w14:paraId="2D44CBA5" w14:textId="12383AD1" w:rsidR="001C0698" w:rsidRDefault="001C0698" w:rsidP="006505D4">
      <w:pPr>
        <w:pStyle w:val="Heading2"/>
      </w:pPr>
      <w:r>
        <w:t>Get Azure Values</w:t>
      </w:r>
    </w:p>
    <w:p w14:paraId="12352411" w14:textId="7C61AD9D" w:rsidR="001C0698" w:rsidRDefault="001C0698" w:rsidP="001C0698">
      <w:r>
        <w:t xml:space="preserve">Before we start creating SSIS packages, we need to gather all of the </w:t>
      </w:r>
      <w:r w:rsidR="00CA4A47">
        <w:t>parameter values</w:t>
      </w:r>
      <w:r>
        <w:t xml:space="preserve"> from our Azure Storage Account and Azure SQL Database</w:t>
      </w:r>
      <w:r w:rsidR="00B0479D">
        <w:t>s</w:t>
      </w:r>
      <w:r w:rsidR="00197C0D">
        <w:t xml:space="preserve"> that we will need for this tip.</w:t>
      </w:r>
      <w:r w:rsidR="00D27AEA">
        <w:t xml:space="preserve"> This section assumes these items have been created.</w:t>
      </w:r>
    </w:p>
    <w:p w14:paraId="0D17A7A1" w14:textId="5F203982" w:rsidR="001C0698" w:rsidRDefault="001C0698" w:rsidP="001C0698">
      <w:pPr>
        <w:pStyle w:val="Heading4"/>
      </w:pPr>
      <w:r>
        <w:t>Azure Storage Account</w:t>
      </w:r>
      <w:r w:rsidR="00225F9B">
        <w:t xml:space="preserve"> Values</w:t>
      </w:r>
    </w:p>
    <w:p w14:paraId="09FB7235" w14:textId="77777777" w:rsidR="000542F7" w:rsidRDefault="000542F7" w:rsidP="001C0698">
      <w:r>
        <w:t>Follow these steps to get the Azure Storage Account values we need:</w:t>
      </w:r>
    </w:p>
    <w:p w14:paraId="606DC04A" w14:textId="026F8B08" w:rsidR="000542F7" w:rsidRDefault="001C0698" w:rsidP="0061162A">
      <w:pPr>
        <w:pStyle w:val="ListParagraph"/>
        <w:numPr>
          <w:ilvl w:val="0"/>
          <w:numId w:val="10"/>
        </w:numPr>
      </w:pPr>
      <w:r>
        <w:t xml:space="preserve">Navigate to the </w:t>
      </w:r>
      <w:hyperlink r:id="rId17" w:history="1">
        <w:r>
          <w:rPr>
            <w:rStyle w:val="Hyperlink"/>
          </w:rPr>
          <w:t>Azure home page</w:t>
        </w:r>
      </w:hyperlink>
    </w:p>
    <w:p w14:paraId="4611B4CE" w14:textId="03CD2701" w:rsidR="001C0698" w:rsidRDefault="000542F7" w:rsidP="0061162A">
      <w:pPr>
        <w:pStyle w:val="ListParagraph"/>
        <w:numPr>
          <w:ilvl w:val="0"/>
          <w:numId w:val="10"/>
        </w:numPr>
      </w:pPr>
      <w:r>
        <w:t>C</w:t>
      </w:r>
      <w:r w:rsidR="001C0698">
        <w:t>lick on Storage a</w:t>
      </w:r>
      <w:r>
        <w:t>ccounts</w:t>
      </w:r>
    </w:p>
    <w:p w14:paraId="705E09DB" w14:textId="093CD76F" w:rsidR="0061162A" w:rsidRDefault="0061162A" w:rsidP="0061162A">
      <w:pPr>
        <w:pStyle w:val="ListParagraph"/>
        <w:numPr>
          <w:ilvl w:val="0"/>
          <w:numId w:val="10"/>
        </w:numPr>
      </w:pPr>
      <w:r>
        <w:t>Select your storage account</w:t>
      </w:r>
    </w:p>
    <w:p w14:paraId="21EA6248" w14:textId="77777777" w:rsidR="00271722" w:rsidRDefault="0061162A" w:rsidP="0061162A">
      <w:pPr>
        <w:pStyle w:val="ListParagraph"/>
        <w:numPr>
          <w:ilvl w:val="0"/>
          <w:numId w:val="10"/>
        </w:numPr>
      </w:pPr>
      <w:r>
        <w:t xml:space="preserve">Click on </w:t>
      </w:r>
      <w:r w:rsidR="00271722">
        <w:t>Access Keys (under Settings) and copy the key value under Key1</w:t>
      </w:r>
    </w:p>
    <w:p w14:paraId="1BDD8387" w14:textId="77777777" w:rsidR="00271722" w:rsidRDefault="00271722" w:rsidP="0061162A">
      <w:pPr>
        <w:pStyle w:val="ListParagraph"/>
        <w:numPr>
          <w:ilvl w:val="0"/>
          <w:numId w:val="10"/>
        </w:numPr>
      </w:pPr>
      <w:r>
        <w:t>Click on Overview (top left)</w:t>
      </w:r>
    </w:p>
    <w:p w14:paraId="4B9EA617" w14:textId="77777777" w:rsidR="00271722" w:rsidRDefault="00271722" w:rsidP="0061162A">
      <w:pPr>
        <w:pStyle w:val="ListParagraph"/>
        <w:numPr>
          <w:ilvl w:val="0"/>
          <w:numId w:val="10"/>
        </w:numPr>
      </w:pPr>
      <w:r>
        <w:t>Click on Blobs (under Services)</w:t>
      </w:r>
    </w:p>
    <w:p w14:paraId="7E217EA9" w14:textId="0EDE2DD4" w:rsidR="0061162A" w:rsidRDefault="00271722" w:rsidP="0061162A">
      <w:pPr>
        <w:pStyle w:val="ListParagraph"/>
        <w:numPr>
          <w:ilvl w:val="0"/>
          <w:numId w:val="10"/>
        </w:numPr>
      </w:pPr>
      <w:r>
        <w:t>Select your Container name</w:t>
      </w:r>
      <w:r w:rsidR="0061162A">
        <w:t xml:space="preserve"> </w:t>
      </w:r>
    </w:p>
    <w:p w14:paraId="2449DA38" w14:textId="641028C7" w:rsidR="0061162A" w:rsidRDefault="0061162A" w:rsidP="0061162A">
      <w:r>
        <w:t xml:space="preserve">The </w:t>
      </w:r>
      <w:r w:rsidR="00271722">
        <w:t>following are the parameter</w:t>
      </w:r>
      <w:r>
        <w:t xml:space="preserve"> values</w:t>
      </w:r>
      <w:r w:rsidR="00271722">
        <w:t xml:space="preserve"> for this tip based on the above steps</w:t>
      </w:r>
      <w:r w:rsidR="00C65CFA">
        <w:t xml:space="preserve"> (sensitive values shown as asterisks)</w:t>
      </w:r>
      <w:r w:rsidR="00271722">
        <w:t>:</w:t>
      </w:r>
    </w:p>
    <w:tbl>
      <w:tblPr>
        <w:tblStyle w:val="TableGrid"/>
        <w:tblW w:w="0" w:type="auto"/>
        <w:tblLook w:val="04A0" w:firstRow="1" w:lastRow="0" w:firstColumn="1" w:lastColumn="0" w:noHBand="0" w:noVBand="1"/>
      </w:tblPr>
      <w:tblGrid>
        <w:gridCol w:w="2697"/>
        <w:gridCol w:w="2697"/>
      </w:tblGrid>
      <w:tr w:rsidR="0061162A" w14:paraId="08972E5E" w14:textId="77777777" w:rsidTr="00E530E5">
        <w:tc>
          <w:tcPr>
            <w:tcW w:w="2697" w:type="dxa"/>
          </w:tcPr>
          <w:p w14:paraId="18473387" w14:textId="589F7D2F" w:rsidR="0061162A" w:rsidRPr="0061162A" w:rsidRDefault="0061162A" w:rsidP="00E530E5">
            <w:pPr>
              <w:rPr>
                <w:b/>
              </w:rPr>
            </w:pPr>
            <w:r w:rsidRPr="0061162A">
              <w:rPr>
                <w:b/>
              </w:rPr>
              <w:t>Parameter</w:t>
            </w:r>
          </w:p>
        </w:tc>
        <w:tc>
          <w:tcPr>
            <w:tcW w:w="2697" w:type="dxa"/>
          </w:tcPr>
          <w:p w14:paraId="7E90804E" w14:textId="65249C01" w:rsidR="0061162A" w:rsidRPr="0061162A" w:rsidRDefault="0061162A" w:rsidP="00E530E5">
            <w:pPr>
              <w:rPr>
                <w:b/>
              </w:rPr>
            </w:pPr>
            <w:r w:rsidRPr="0061162A">
              <w:rPr>
                <w:b/>
              </w:rPr>
              <w:t>Value</w:t>
            </w:r>
          </w:p>
        </w:tc>
      </w:tr>
      <w:tr w:rsidR="0061162A" w14:paraId="15B2BC33" w14:textId="77777777" w:rsidTr="00E530E5">
        <w:tc>
          <w:tcPr>
            <w:tcW w:w="2697" w:type="dxa"/>
          </w:tcPr>
          <w:p w14:paraId="2ADA93B5" w14:textId="65AF0728" w:rsidR="0061162A" w:rsidRDefault="0061162A" w:rsidP="00E530E5">
            <w:r>
              <w:t>Storage Account Name</w:t>
            </w:r>
          </w:p>
        </w:tc>
        <w:tc>
          <w:tcPr>
            <w:tcW w:w="2697" w:type="dxa"/>
          </w:tcPr>
          <w:p w14:paraId="1E614C24" w14:textId="2C8D20F0" w:rsidR="0061162A" w:rsidRDefault="0061162A" w:rsidP="00E530E5">
            <w:r>
              <w:t>backofficestaging</w:t>
            </w:r>
          </w:p>
        </w:tc>
      </w:tr>
      <w:tr w:rsidR="0061162A" w14:paraId="292BA70F" w14:textId="77777777" w:rsidTr="00E530E5">
        <w:tc>
          <w:tcPr>
            <w:tcW w:w="2697" w:type="dxa"/>
          </w:tcPr>
          <w:p w14:paraId="04EAB012" w14:textId="0816879F" w:rsidR="0061162A" w:rsidRDefault="00271722" w:rsidP="00E530E5">
            <w:r>
              <w:t>Access Key</w:t>
            </w:r>
          </w:p>
        </w:tc>
        <w:tc>
          <w:tcPr>
            <w:tcW w:w="2697" w:type="dxa"/>
          </w:tcPr>
          <w:p w14:paraId="3A715737" w14:textId="40CE23D3" w:rsidR="0061162A" w:rsidRDefault="00995DC5" w:rsidP="00E530E5">
            <w:r>
              <w:t>***********</w:t>
            </w:r>
          </w:p>
        </w:tc>
      </w:tr>
      <w:tr w:rsidR="00271722" w14:paraId="53F6F7B6" w14:textId="77777777" w:rsidTr="00E530E5">
        <w:tc>
          <w:tcPr>
            <w:tcW w:w="2697" w:type="dxa"/>
          </w:tcPr>
          <w:p w14:paraId="43FD898F" w14:textId="62A5647A" w:rsidR="00271722" w:rsidRDefault="00271722" w:rsidP="00E530E5">
            <w:r>
              <w:t>Container Name</w:t>
            </w:r>
          </w:p>
        </w:tc>
        <w:tc>
          <w:tcPr>
            <w:tcW w:w="2697" w:type="dxa"/>
          </w:tcPr>
          <w:p w14:paraId="70930A17" w14:textId="3C144CD6" w:rsidR="00271722" w:rsidRDefault="00271722" w:rsidP="00E530E5">
            <w:r>
              <w:t>subscriptions</w:t>
            </w:r>
          </w:p>
        </w:tc>
      </w:tr>
    </w:tbl>
    <w:p w14:paraId="13348151" w14:textId="5A0A2176" w:rsidR="0061162A" w:rsidRDefault="0061162A" w:rsidP="0061162A">
      <w:pPr>
        <w:pStyle w:val="Heading4"/>
      </w:pPr>
      <w:r>
        <w:t xml:space="preserve">Azure </w:t>
      </w:r>
      <w:r w:rsidR="00F434CB">
        <w:t>SQL Database</w:t>
      </w:r>
      <w:r>
        <w:t xml:space="preserve"> Values</w:t>
      </w:r>
    </w:p>
    <w:p w14:paraId="17A8C174" w14:textId="2D47A5EC" w:rsidR="0061162A" w:rsidRDefault="00175E48" w:rsidP="0061162A">
      <w:r>
        <w:t xml:space="preserve">I use two Azure SQL Databases in this tip: an application database and a staging database.  </w:t>
      </w:r>
      <w:r w:rsidR="00C719E8">
        <w:t>Follow these steps to get the Azure SQL Database</w:t>
      </w:r>
      <w:r w:rsidR="0061162A">
        <w:t xml:space="preserve"> parameter values</w:t>
      </w:r>
      <w:r w:rsidR="00C719E8">
        <w:t xml:space="preserve"> that we need:</w:t>
      </w:r>
    </w:p>
    <w:p w14:paraId="3F280E35" w14:textId="128520E8" w:rsidR="00C719E8" w:rsidRDefault="00C719E8" w:rsidP="00C719E8">
      <w:pPr>
        <w:pStyle w:val="ListParagraph"/>
        <w:numPr>
          <w:ilvl w:val="0"/>
          <w:numId w:val="11"/>
        </w:numPr>
      </w:pPr>
      <w:r>
        <w:t xml:space="preserve">Navigate to the </w:t>
      </w:r>
      <w:hyperlink r:id="rId18" w:history="1">
        <w:r>
          <w:rPr>
            <w:rStyle w:val="Hyperlink"/>
          </w:rPr>
          <w:t>Azure home page</w:t>
        </w:r>
      </w:hyperlink>
    </w:p>
    <w:p w14:paraId="184C2D0A" w14:textId="483095D3" w:rsidR="00C719E8" w:rsidRDefault="00C719E8" w:rsidP="00C719E8">
      <w:pPr>
        <w:pStyle w:val="ListParagraph"/>
        <w:numPr>
          <w:ilvl w:val="0"/>
          <w:numId w:val="11"/>
        </w:numPr>
      </w:pPr>
      <w:r>
        <w:t>Click on SQL databases</w:t>
      </w:r>
    </w:p>
    <w:p w14:paraId="0AF08BC8" w14:textId="543E822E" w:rsidR="00C719E8" w:rsidRDefault="00175E48" w:rsidP="00C719E8">
      <w:pPr>
        <w:pStyle w:val="ListParagraph"/>
        <w:numPr>
          <w:ilvl w:val="0"/>
          <w:numId w:val="11"/>
        </w:numPr>
      </w:pPr>
      <w:r>
        <w:t xml:space="preserve">Select the database server and database name </w:t>
      </w:r>
    </w:p>
    <w:p w14:paraId="7D14F9D2" w14:textId="5F370FD1" w:rsidR="000712F4" w:rsidRDefault="000712F4" w:rsidP="000712F4">
      <w:r>
        <w:t>The following are the parameter values for this tip based on the above steps (sensitive values shown as asterisks):</w:t>
      </w:r>
    </w:p>
    <w:tbl>
      <w:tblPr>
        <w:tblStyle w:val="TableGrid"/>
        <w:tblW w:w="0" w:type="auto"/>
        <w:tblLook w:val="04A0" w:firstRow="1" w:lastRow="0" w:firstColumn="1" w:lastColumn="0" w:noHBand="0" w:noVBand="1"/>
      </w:tblPr>
      <w:tblGrid>
        <w:gridCol w:w="2875"/>
        <w:gridCol w:w="2519"/>
      </w:tblGrid>
      <w:tr w:rsidR="0061162A" w14:paraId="6AA2A7E4" w14:textId="77777777" w:rsidTr="00175E48">
        <w:tc>
          <w:tcPr>
            <w:tcW w:w="2875" w:type="dxa"/>
          </w:tcPr>
          <w:p w14:paraId="5692C795" w14:textId="35FCBF96" w:rsidR="0061162A" w:rsidRPr="00175E48" w:rsidRDefault="00175E48" w:rsidP="00E530E5">
            <w:pPr>
              <w:rPr>
                <w:b/>
              </w:rPr>
            </w:pPr>
            <w:r w:rsidRPr="00175E48">
              <w:rPr>
                <w:b/>
              </w:rPr>
              <w:t>Parameter</w:t>
            </w:r>
          </w:p>
        </w:tc>
        <w:tc>
          <w:tcPr>
            <w:tcW w:w="2519" w:type="dxa"/>
          </w:tcPr>
          <w:p w14:paraId="57FF72D3" w14:textId="60E53E8A" w:rsidR="0061162A" w:rsidRPr="00175E48" w:rsidRDefault="00175E48" w:rsidP="00E530E5">
            <w:pPr>
              <w:rPr>
                <w:b/>
              </w:rPr>
            </w:pPr>
            <w:r w:rsidRPr="00175E48">
              <w:rPr>
                <w:b/>
              </w:rPr>
              <w:t>Value</w:t>
            </w:r>
          </w:p>
        </w:tc>
      </w:tr>
      <w:tr w:rsidR="0061162A" w14:paraId="52EA29C4" w14:textId="77777777" w:rsidTr="00175E48">
        <w:tc>
          <w:tcPr>
            <w:tcW w:w="2875" w:type="dxa"/>
          </w:tcPr>
          <w:p w14:paraId="7D0FBCC7" w14:textId="6DCEBCD3" w:rsidR="0061162A" w:rsidRDefault="00175E48" w:rsidP="00E530E5">
            <w:r>
              <w:t>Application Database Server</w:t>
            </w:r>
          </w:p>
        </w:tc>
        <w:tc>
          <w:tcPr>
            <w:tcW w:w="2519" w:type="dxa"/>
          </w:tcPr>
          <w:p w14:paraId="5FCA0E29" w14:textId="2028C05B" w:rsidR="0061162A" w:rsidRDefault="00175E48" w:rsidP="00E530E5">
            <w:r>
              <w:t>***********</w:t>
            </w:r>
          </w:p>
        </w:tc>
      </w:tr>
      <w:tr w:rsidR="0061162A" w14:paraId="2B44812F" w14:textId="77777777" w:rsidTr="00175E48">
        <w:tc>
          <w:tcPr>
            <w:tcW w:w="2875" w:type="dxa"/>
          </w:tcPr>
          <w:p w14:paraId="7C513724" w14:textId="4DBD6B1D" w:rsidR="0061162A" w:rsidRDefault="00175E48" w:rsidP="00E530E5">
            <w:r>
              <w:t>Application Database Name</w:t>
            </w:r>
          </w:p>
        </w:tc>
        <w:tc>
          <w:tcPr>
            <w:tcW w:w="2519" w:type="dxa"/>
          </w:tcPr>
          <w:p w14:paraId="52BD5258" w14:textId="108DEA88" w:rsidR="0061162A" w:rsidRDefault="00175E48" w:rsidP="00E530E5">
            <w:r>
              <w:t>AdventureWorksLT</w:t>
            </w:r>
          </w:p>
        </w:tc>
      </w:tr>
      <w:tr w:rsidR="009719A7" w14:paraId="46F18CC9" w14:textId="77777777" w:rsidTr="00175E48">
        <w:tc>
          <w:tcPr>
            <w:tcW w:w="2875" w:type="dxa"/>
          </w:tcPr>
          <w:p w14:paraId="56ACD369" w14:textId="54F2CBB9" w:rsidR="009719A7" w:rsidRDefault="009719A7" w:rsidP="00E530E5">
            <w:r>
              <w:t>User Name</w:t>
            </w:r>
          </w:p>
        </w:tc>
        <w:tc>
          <w:tcPr>
            <w:tcW w:w="2519" w:type="dxa"/>
          </w:tcPr>
          <w:p w14:paraId="3F3748D3" w14:textId="6A1DB9FD" w:rsidR="009719A7" w:rsidRDefault="009719A7" w:rsidP="00E530E5">
            <w:r>
              <w:t>***********</w:t>
            </w:r>
          </w:p>
        </w:tc>
      </w:tr>
      <w:tr w:rsidR="009719A7" w14:paraId="2F7F5543" w14:textId="77777777" w:rsidTr="00175E48">
        <w:tc>
          <w:tcPr>
            <w:tcW w:w="2875" w:type="dxa"/>
          </w:tcPr>
          <w:p w14:paraId="4ABB68BC" w14:textId="0C3A752F" w:rsidR="009719A7" w:rsidRDefault="009719A7" w:rsidP="00E530E5">
            <w:r>
              <w:lastRenderedPageBreak/>
              <w:t>Password</w:t>
            </w:r>
          </w:p>
        </w:tc>
        <w:tc>
          <w:tcPr>
            <w:tcW w:w="2519" w:type="dxa"/>
          </w:tcPr>
          <w:p w14:paraId="12ADC586" w14:textId="11751560" w:rsidR="009719A7" w:rsidRDefault="009719A7" w:rsidP="00E530E5">
            <w:r>
              <w:t>***********</w:t>
            </w:r>
          </w:p>
        </w:tc>
      </w:tr>
      <w:tr w:rsidR="00175E48" w14:paraId="2B5131A3" w14:textId="77777777" w:rsidTr="00175E48">
        <w:tc>
          <w:tcPr>
            <w:tcW w:w="2875" w:type="dxa"/>
          </w:tcPr>
          <w:p w14:paraId="007FCF07" w14:textId="5CA12C18" w:rsidR="00175E48" w:rsidRDefault="00175E48" w:rsidP="00E530E5">
            <w:r>
              <w:t>Staging Database Server</w:t>
            </w:r>
          </w:p>
        </w:tc>
        <w:tc>
          <w:tcPr>
            <w:tcW w:w="2519" w:type="dxa"/>
          </w:tcPr>
          <w:p w14:paraId="4235F6FD" w14:textId="0682AF82" w:rsidR="00175E48" w:rsidRDefault="00175E48" w:rsidP="00E530E5">
            <w:r>
              <w:t>***********</w:t>
            </w:r>
          </w:p>
        </w:tc>
      </w:tr>
      <w:tr w:rsidR="00175E48" w14:paraId="6897B29E" w14:textId="77777777" w:rsidTr="00175E48">
        <w:tc>
          <w:tcPr>
            <w:tcW w:w="2875" w:type="dxa"/>
          </w:tcPr>
          <w:p w14:paraId="489A37E6" w14:textId="3DA0E712" w:rsidR="00175E48" w:rsidRDefault="00175E48" w:rsidP="00E530E5">
            <w:r>
              <w:t>Staging Database Name</w:t>
            </w:r>
          </w:p>
        </w:tc>
        <w:tc>
          <w:tcPr>
            <w:tcW w:w="2519" w:type="dxa"/>
          </w:tcPr>
          <w:p w14:paraId="5F5F5DA0" w14:textId="2A4365B2" w:rsidR="00175E48" w:rsidRDefault="00175E48" w:rsidP="00E530E5">
            <w:r>
              <w:t>staging</w:t>
            </w:r>
          </w:p>
        </w:tc>
      </w:tr>
      <w:tr w:rsidR="009719A7" w14:paraId="1B85BF78" w14:textId="77777777" w:rsidTr="00175E48">
        <w:tc>
          <w:tcPr>
            <w:tcW w:w="2875" w:type="dxa"/>
          </w:tcPr>
          <w:p w14:paraId="5A1C103C" w14:textId="7D1AA27A" w:rsidR="009719A7" w:rsidRDefault="009719A7" w:rsidP="00E530E5">
            <w:r>
              <w:t>User Name</w:t>
            </w:r>
          </w:p>
        </w:tc>
        <w:tc>
          <w:tcPr>
            <w:tcW w:w="2519" w:type="dxa"/>
          </w:tcPr>
          <w:p w14:paraId="01A7C037" w14:textId="2B1FECC5" w:rsidR="009719A7" w:rsidRDefault="009719A7" w:rsidP="00E530E5">
            <w:r>
              <w:t>***********</w:t>
            </w:r>
          </w:p>
        </w:tc>
      </w:tr>
      <w:tr w:rsidR="009719A7" w14:paraId="2D11560C" w14:textId="77777777" w:rsidTr="00175E48">
        <w:tc>
          <w:tcPr>
            <w:tcW w:w="2875" w:type="dxa"/>
          </w:tcPr>
          <w:p w14:paraId="7C53ECFC" w14:textId="0B882C24" w:rsidR="009719A7" w:rsidRDefault="009719A7" w:rsidP="00E530E5">
            <w:r>
              <w:t>Password</w:t>
            </w:r>
          </w:p>
        </w:tc>
        <w:tc>
          <w:tcPr>
            <w:tcW w:w="2519" w:type="dxa"/>
          </w:tcPr>
          <w:p w14:paraId="3AB7825F" w14:textId="02CB0E39" w:rsidR="009719A7" w:rsidRDefault="009719A7" w:rsidP="00E530E5">
            <w:r>
              <w:t>***********</w:t>
            </w:r>
          </w:p>
        </w:tc>
      </w:tr>
    </w:tbl>
    <w:p w14:paraId="094CAD0A" w14:textId="1B462FDB" w:rsidR="009719A7" w:rsidRDefault="009719A7" w:rsidP="009719A7">
      <w:r>
        <w:t xml:space="preserve">Note that the User Name and Password were specified when </w:t>
      </w:r>
      <w:r w:rsidR="00BE34B4">
        <w:t>you</w:t>
      </w:r>
      <w:r>
        <w:t xml:space="preserve"> created the server.</w:t>
      </w:r>
    </w:p>
    <w:p w14:paraId="4EF64D0C" w14:textId="02120B6B" w:rsidR="001E5A85" w:rsidRDefault="006505D4" w:rsidP="006505D4">
      <w:pPr>
        <w:pStyle w:val="Heading2"/>
      </w:pPr>
      <w:r>
        <w:t>Create SSIS Packages</w:t>
      </w:r>
    </w:p>
    <w:p w14:paraId="623E43EB" w14:textId="64E23A55" w:rsidR="00A961E4" w:rsidRDefault="006505D4" w:rsidP="006505D4">
      <w:r>
        <w:t xml:space="preserve">Now we are ready to create the SSIS packages.  </w:t>
      </w:r>
      <w:r w:rsidR="00A961E4">
        <w:t xml:space="preserve">Open SSDT and create a new SSIS project.  Add new SSIS packages named EXTRACT_SUBSCRIPTIONS and </w:t>
      </w:r>
      <w:r w:rsidR="000C09C1">
        <w:t>STAGE</w:t>
      </w:r>
      <w:r w:rsidR="00A961E4">
        <w:t>_SUBSCRIPTIONS.</w:t>
      </w:r>
    </w:p>
    <w:p w14:paraId="08214DF3" w14:textId="05D15108" w:rsidR="006505D4" w:rsidRDefault="009D1E82" w:rsidP="006505D4">
      <w:r>
        <w:t>I will walk through the following steps</w:t>
      </w:r>
      <w:r w:rsidR="00A961E4">
        <w:t xml:space="preserve"> to build the SSIS packages</w:t>
      </w:r>
      <w:r>
        <w:t>:</w:t>
      </w:r>
    </w:p>
    <w:p w14:paraId="183FF531" w14:textId="0464C32D" w:rsidR="009D1E82" w:rsidRDefault="009D1E82" w:rsidP="009D1E82">
      <w:pPr>
        <w:pStyle w:val="ListParagraph"/>
        <w:numPr>
          <w:ilvl w:val="0"/>
          <w:numId w:val="13"/>
        </w:numPr>
      </w:pPr>
      <w:r>
        <w:t>Create the Azure Storage Connection Manager</w:t>
      </w:r>
    </w:p>
    <w:p w14:paraId="28A04FCB" w14:textId="1B8517DD" w:rsidR="009D1E82" w:rsidRDefault="009D1E82" w:rsidP="009D1E82">
      <w:pPr>
        <w:pStyle w:val="ListParagraph"/>
        <w:numPr>
          <w:ilvl w:val="0"/>
          <w:numId w:val="13"/>
        </w:numPr>
      </w:pPr>
      <w:r>
        <w:t xml:space="preserve">Create </w:t>
      </w:r>
      <w:r w:rsidR="00A804C7">
        <w:t>an</w:t>
      </w:r>
      <w:r>
        <w:t xml:space="preserve"> OLE</w:t>
      </w:r>
      <w:r w:rsidR="00336568">
        <w:t xml:space="preserve"> </w:t>
      </w:r>
      <w:r>
        <w:t xml:space="preserve">DB Connection Manager for </w:t>
      </w:r>
      <w:r w:rsidR="00A804C7">
        <w:t>an</w:t>
      </w:r>
      <w:r>
        <w:t xml:space="preserve"> Azure SQL Database</w:t>
      </w:r>
    </w:p>
    <w:p w14:paraId="66D0550A" w14:textId="28CB2816" w:rsidR="00D83F00" w:rsidRDefault="00D83F00" w:rsidP="009D1E82">
      <w:pPr>
        <w:pStyle w:val="ListParagraph"/>
        <w:numPr>
          <w:ilvl w:val="0"/>
          <w:numId w:val="13"/>
        </w:numPr>
      </w:pPr>
      <w:r>
        <w:t>Connect to Azure SQL Databases using SSMS</w:t>
      </w:r>
    </w:p>
    <w:p w14:paraId="077A3046" w14:textId="4B6E54DA" w:rsidR="00B1160D" w:rsidRDefault="00B1160D" w:rsidP="009D1E82">
      <w:pPr>
        <w:pStyle w:val="ListParagraph"/>
        <w:numPr>
          <w:ilvl w:val="0"/>
          <w:numId w:val="13"/>
        </w:numPr>
      </w:pPr>
      <w:r>
        <w:t>Create the SUBSCRIPTIONS table in the staging Azure SQL Database</w:t>
      </w:r>
    </w:p>
    <w:p w14:paraId="6E9B5392" w14:textId="7C0767C8" w:rsidR="009D1E82" w:rsidRDefault="009D1E82" w:rsidP="009D1E82">
      <w:pPr>
        <w:pStyle w:val="ListParagraph"/>
        <w:numPr>
          <w:ilvl w:val="0"/>
          <w:numId w:val="13"/>
        </w:numPr>
      </w:pPr>
      <w:r>
        <w:t>Create the EXTRACT_SUBSCRIPTIONS SSIS package</w:t>
      </w:r>
    </w:p>
    <w:p w14:paraId="4325704C" w14:textId="21B86D64" w:rsidR="009D1E82" w:rsidRDefault="009D1E82" w:rsidP="009D1E82">
      <w:pPr>
        <w:pStyle w:val="ListParagraph"/>
        <w:numPr>
          <w:ilvl w:val="0"/>
          <w:numId w:val="13"/>
        </w:numPr>
      </w:pPr>
      <w:r>
        <w:t xml:space="preserve">Create the </w:t>
      </w:r>
      <w:r w:rsidR="00A23801">
        <w:t>STAGE</w:t>
      </w:r>
      <w:r w:rsidR="00B1160D">
        <w:t>_SUBSCRIPTIONS SSIS package</w:t>
      </w:r>
    </w:p>
    <w:p w14:paraId="147E277E" w14:textId="1DC3E99F" w:rsidR="006505D4" w:rsidRDefault="006505D4" w:rsidP="006505D4">
      <w:pPr>
        <w:pStyle w:val="Heading4"/>
      </w:pPr>
      <w:r>
        <w:t>Create the Azure Storage Connection Manager</w:t>
      </w:r>
    </w:p>
    <w:p w14:paraId="62ED25AC" w14:textId="0BDA659C" w:rsidR="006505D4" w:rsidRDefault="002E4A7F" w:rsidP="006505D4">
      <w:r>
        <w:t xml:space="preserve">We need to create an Azure Storage Connection Manager in order to save a delimited file to Azure Blob Storage and open a delimited file from Azure Blob Storage.  </w:t>
      </w:r>
      <w:r w:rsidR="006505D4">
        <w:t>Follow these steps to create the Azure Storage Connection Manager:</w:t>
      </w:r>
    </w:p>
    <w:p w14:paraId="34CDEFD6" w14:textId="62B7AA56" w:rsidR="006505D4" w:rsidRDefault="006505D4" w:rsidP="00C85D97">
      <w:pPr>
        <w:pStyle w:val="ListParagraph"/>
        <w:numPr>
          <w:ilvl w:val="0"/>
          <w:numId w:val="15"/>
        </w:numPr>
      </w:pPr>
      <w:r>
        <w:t>Click on the Control Flow tab in an SSIS package</w:t>
      </w:r>
    </w:p>
    <w:p w14:paraId="3B0EA2F9" w14:textId="1E3ABAC5" w:rsidR="00DF3D6B" w:rsidRDefault="00DF3D6B" w:rsidP="00C85D97">
      <w:pPr>
        <w:pStyle w:val="ListParagraph"/>
        <w:numPr>
          <w:ilvl w:val="0"/>
          <w:numId w:val="15"/>
        </w:numPr>
      </w:pPr>
      <w:r>
        <w:t>Open an SSIS package or add one to your SSIS project</w:t>
      </w:r>
    </w:p>
    <w:p w14:paraId="7FE63E5E" w14:textId="3863426A" w:rsidR="006505D4" w:rsidRDefault="006505D4" w:rsidP="00C85D97">
      <w:pPr>
        <w:pStyle w:val="ListParagraph"/>
        <w:numPr>
          <w:ilvl w:val="0"/>
          <w:numId w:val="15"/>
        </w:numPr>
      </w:pPr>
      <w:r>
        <w:t>Right-click in the Connection Managers area of the SSIS package designer</w:t>
      </w:r>
    </w:p>
    <w:p w14:paraId="52F79D8B" w14:textId="3653B7F8" w:rsidR="006505D4" w:rsidRDefault="006505D4" w:rsidP="00C85D97">
      <w:pPr>
        <w:pStyle w:val="ListParagraph"/>
        <w:numPr>
          <w:ilvl w:val="0"/>
          <w:numId w:val="15"/>
        </w:numPr>
      </w:pPr>
      <w:r>
        <w:t>Select New Connection from the popup menu</w:t>
      </w:r>
    </w:p>
    <w:p w14:paraId="44C57FD5" w14:textId="227243B5" w:rsidR="006505D4" w:rsidRDefault="006505D4" w:rsidP="00C85D97">
      <w:pPr>
        <w:pStyle w:val="ListParagraph"/>
        <w:numPr>
          <w:ilvl w:val="0"/>
          <w:numId w:val="15"/>
        </w:numPr>
      </w:pPr>
      <w:r>
        <w:t>Select Azure Storage as the Connection Type</w:t>
      </w:r>
    </w:p>
    <w:p w14:paraId="149C40C9" w14:textId="6016841C" w:rsidR="006505D4" w:rsidRDefault="006505D4" w:rsidP="00C85D97">
      <w:pPr>
        <w:pStyle w:val="ListParagraph"/>
        <w:numPr>
          <w:ilvl w:val="0"/>
          <w:numId w:val="15"/>
        </w:numPr>
      </w:pPr>
      <w:r>
        <w:t>Click Add</w:t>
      </w:r>
    </w:p>
    <w:p w14:paraId="5AD70A33" w14:textId="138512C4" w:rsidR="006505D4" w:rsidRDefault="006505D4" w:rsidP="006505D4">
      <w:r>
        <w:t>The following form will be displayed</w:t>
      </w:r>
      <w:r w:rsidR="00792715">
        <w:t xml:space="preserve"> (fill in the Storage account name and Account key from the Azure Storage Account Values section above)</w:t>
      </w:r>
      <w:r>
        <w:t>:</w:t>
      </w:r>
    </w:p>
    <w:p w14:paraId="41A6EC06" w14:textId="6091FEC6" w:rsidR="00086B8F" w:rsidRDefault="00086B8F" w:rsidP="006505D4">
      <w:r>
        <w:rPr>
          <w:noProof/>
        </w:rPr>
        <w:lastRenderedPageBreak/>
        <w:drawing>
          <wp:inline distT="0" distB="0" distL="0" distR="0" wp14:anchorId="5BE7CCD1" wp14:editId="504F617F">
            <wp:extent cx="5943600" cy="40020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2084"/>
                    </a:xfrm>
                    <a:prstGeom prst="rect">
                      <a:avLst/>
                    </a:prstGeom>
                  </pic:spPr>
                </pic:pic>
              </a:graphicData>
            </a:graphic>
          </wp:inline>
        </w:drawing>
      </w:r>
    </w:p>
    <w:p w14:paraId="4FBAF88E" w14:textId="78466BBB" w:rsidR="00FB1374" w:rsidRDefault="00230BC1" w:rsidP="006505D4">
      <w:pPr>
        <w:rPr>
          <w:noProof/>
        </w:rPr>
      </w:pPr>
      <w:r>
        <w:rPr>
          <w:noProof/>
        </w:rPr>
        <w:t xml:space="preserve">Click Test Connection to make sure you can connect to your Azure Storage Account.  Click OK to save the Azure Storage Connection Manager.  </w:t>
      </w:r>
      <w:r w:rsidR="0001177B">
        <w:rPr>
          <w:noProof/>
        </w:rPr>
        <w:t>Finally right click on the connection manager and select Conver</w:t>
      </w:r>
      <w:r w:rsidR="00E32ABB">
        <w:rPr>
          <w:noProof/>
        </w:rPr>
        <w:t>t</w:t>
      </w:r>
      <w:r w:rsidR="0001177B">
        <w:rPr>
          <w:noProof/>
        </w:rPr>
        <w:t xml:space="preserve"> to Project Connection.  This connection manager will be used in both of the SSIS packages we will create.</w:t>
      </w:r>
    </w:p>
    <w:p w14:paraId="5C72319A" w14:textId="18D5327E" w:rsidR="00832277" w:rsidRDefault="00832277" w:rsidP="00832277">
      <w:pPr>
        <w:pStyle w:val="Heading4"/>
      </w:pPr>
      <w:r>
        <w:t>Create an OLE</w:t>
      </w:r>
      <w:r w:rsidR="00336568">
        <w:t xml:space="preserve"> </w:t>
      </w:r>
      <w:r>
        <w:t>DB Connection Manager for an Azure SQL Database</w:t>
      </w:r>
    </w:p>
    <w:p w14:paraId="0699DB3D" w14:textId="596BE6E0" w:rsidR="00B20464" w:rsidRDefault="00A961E4" w:rsidP="00B20464">
      <w:r>
        <w:t>There really isn’t much difference between creating an OLE</w:t>
      </w:r>
      <w:r w:rsidR="00336568">
        <w:t xml:space="preserve"> </w:t>
      </w:r>
      <w:r>
        <w:t>DB connection manager for an Azure SQL Database and an OLEDB connection manager for an on-premise SQL Server database. Follow these steps to create an OLE</w:t>
      </w:r>
      <w:r w:rsidR="00336568">
        <w:t xml:space="preserve"> </w:t>
      </w:r>
      <w:r>
        <w:t>DB connection manager for an Azure SQL Database:</w:t>
      </w:r>
    </w:p>
    <w:p w14:paraId="4C7177C9" w14:textId="4FCAF44A" w:rsidR="00A961E4" w:rsidRDefault="00A961E4" w:rsidP="00A961E4">
      <w:pPr>
        <w:pStyle w:val="ListParagraph"/>
        <w:numPr>
          <w:ilvl w:val="0"/>
          <w:numId w:val="14"/>
        </w:numPr>
      </w:pPr>
      <w:r>
        <w:t>Click on the Control Flow tab in an SSIS package</w:t>
      </w:r>
    </w:p>
    <w:p w14:paraId="380AA55B" w14:textId="602D92E8" w:rsidR="00A961E4" w:rsidRDefault="00C85D97" w:rsidP="00A961E4">
      <w:pPr>
        <w:pStyle w:val="ListParagraph"/>
        <w:numPr>
          <w:ilvl w:val="0"/>
          <w:numId w:val="14"/>
        </w:numPr>
      </w:pPr>
      <w:r>
        <w:t>Right-click in the Connection Managers area of the SSIS package designer</w:t>
      </w:r>
    </w:p>
    <w:p w14:paraId="4F69ABB7" w14:textId="1AD1FCBE" w:rsidR="00C85D97" w:rsidRDefault="00C85D97" w:rsidP="00A961E4">
      <w:pPr>
        <w:pStyle w:val="ListParagraph"/>
        <w:numPr>
          <w:ilvl w:val="0"/>
          <w:numId w:val="14"/>
        </w:numPr>
      </w:pPr>
      <w:r>
        <w:t xml:space="preserve">Select New </w:t>
      </w:r>
      <w:r w:rsidR="00892152">
        <w:t>OLE</w:t>
      </w:r>
      <w:r w:rsidR="00B632DD">
        <w:t xml:space="preserve"> </w:t>
      </w:r>
      <w:r w:rsidR="00892152">
        <w:t xml:space="preserve">DB </w:t>
      </w:r>
      <w:r>
        <w:t>Connection from the popup menu</w:t>
      </w:r>
    </w:p>
    <w:p w14:paraId="501F87A6" w14:textId="303C77F0" w:rsidR="00892152" w:rsidRDefault="00892152" w:rsidP="00A961E4">
      <w:pPr>
        <w:pStyle w:val="ListParagraph"/>
        <w:numPr>
          <w:ilvl w:val="0"/>
          <w:numId w:val="14"/>
        </w:numPr>
      </w:pPr>
      <w:r>
        <w:t>Select New from the OLE</w:t>
      </w:r>
      <w:r w:rsidR="00B632DD">
        <w:t xml:space="preserve"> </w:t>
      </w:r>
      <w:r>
        <w:t>DB Connection Manager form</w:t>
      </w:r>
    </w:p>
    <w:p w14:paraId="3456DC24" w14:textId="12B65159" w:rsidR="00A82834" w:rsidRDefault="00A82834" w:rsidP="00A82834">
      <w:r>
        <w:t>The following form will be displayed (</w:t>
      </w:r>
      <w:r w:rsidR="0097406A">
        <w:t xml:space="preserve">fill in </w:t>
      </w:r>
      <w:r w:rsidR="00637673">
        <w:t xml:space="preserve">the YOURXXX </w:t>
      </w:r>
      <w:r w:rsidR="0097406A">
        <w:t>with your values</w:t>
      </w:r>
      <w:r>
        <w:t xml:space="preserve"> </w:t>
      </w:r>
      <w:r w:rsidR="0097406A">
        <w:t>from the Azure SQL Database Values section above</w:t>
      </w:r>
      <w:r>
        <w:t>):</w:t>
      </w:r>
    </w:p>
    <w:p w14:paraId="30E1E937" w14:textId="5B84ED6A" w:rsidR="00C85D97" w:rsidRPr="00B20464" w:rsidRDefault="00A82834" w:rsidP="00A82834">
      <w:r>
        <w:rPr>
          <w:noProof/>
        </w:rPr>
        <w:lastRenderedPageBreak/>
        <w:drawing>
          <wp:inline distT="0" distB="0" distL="0" distR="0" wp14:anchorId="1594D666" wp14:editId="40387829">
            <wp:extent cx="5943600" cy="6001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01938"/>
                    </a:xfrm>
                    <a:prstGeom prst="rect">
                      <a:avLst/>
                    </a:prstGeom>
                  </pic:spPr>
                </pic:pic>
              </a:graphicData>
            </a:graphic>
          </wp:inline>
        </w:drawing>
      </w:r>
      <w:r w:rsidR="00892152">
        <w:t xml:space="preserve"> </w:t>
      </w:r>
    </w:p>
    <w:p w14:paraId="4D0F04C5" w14:textId="13FFFE38" w:rsidR="006505D4" w:rsidRDefault="0097406A" w:rsidP="006505D4">
      <w:r>
        <w:t>Note that the only difference for an Azure SQL Database connection versus an on-premise SQL Server database is that the server name has “.database.windows.net” appended to it.</w:t>
      </w:r>
    </w:p>
    <w:p w14:paraId="7A8C06A9" w14:textId="46C16A3B" w:rsidR="000A1FF2" w:rsidRDefault="009D57F4" w:rsidP="000F5003">
      <w:r>
        <w:t xml:space="preserve">Click Test Connection to verify that your connection manager works.  Click OK </w:t>
      </w:r>
      <w:r w:rsidR="00B632DD">
        <w:t xml:space="preserve">to complete the Connection Manager form. </w:t>
      </w:r>
      <w:r>
        <w:t xml:space="preserve"> </w:t>
      </w:r>
      <w:r w:rsidR="00B632DD">
        <w:t>C</w:t>
      </w:r>
      <w:r>
        <w:t>lick OK again</w:t>
      </w:r>
      <w:r w:rsidR="00B632DD">
        <w:t xml:space="preserve"> on the OLE DB Connection Manager form.  </w:t>
      </w:r>
      <w:r w:rsidR="00BA48F9">
        <w:t xml:space="preserve">Right-click on the Connection Manager and select </w:t>
      </w:r>
      <w:r w:rsidR="00B632DD">
        <w:t>Rename</w:t>
      </w:r>
      <w:r w:rsidR="00BA48F9">
        <w:t>;</w:t>
      </w:r>
      <w:r w:rsidR="00B632DD">
        <w:t xml:space="preserve"> </w:t>
      </w:r>
      <w:r w:rsidR="00BA48F9">
        <w:t>change to</w:t>
      </w:r>
      <w:r w:rsidR="00B632DD">
        <w:t xml:space="preserve"> AdventureWorksLT.  Right-click on the Connection Manager and select Convert to Project Connection</w:t>
      </w:r>
      <w:r w:rsidR="00BA48F9">
        <w:t xml:space="preserve"> so that the connection manager will be available for use in any SSIS package in the project.</w:t>
      </w:r>
    </w:p>
    <w:p w14:paraId="77EF8CCE" w14:textId="14CD9C9A" w:rsidR="00BA48F9" w:rsidRDefault="00BA48F9" w:rsidP="000F5003">
      <w:r>
        <w:t>Repeat the above steps to create the staging connection manager.</w:t>
      </w:r>
    </w:p>
    <w:p w14:paraId="2EFD73CC" w14:textId="0B3EA3C4" w:rsidR="00D83F00" w:rsidRDefault="00D83F00" w:rsidP="00D83F00">
      <w:pPr>
        <w:pStyle w:val="Heading4"/>
      </w:pPr>
      <w:r>
        <w:t>Connect to Azure SQL Databases Using SSMS</w:t>
      </w:r>
    </w:p>
    <w:p w14:paraId="7D1D51C5" w14:textId="40922ECE" w:rsidR="00D83F00" w:rsidRDefault="00C82947" w:rsidP="00D83F00">
      <w:r>
        <w:t xml:space="preserve">Open SSMS, click Connect in the Object Explorer, and select Database Engine from the popup menu.  Fill in the Connect to Server form </w:t>
      </w:r>
      <w:r w:rsidR="0081162D">
        <w:t>replacing YOURXXX</w:t>
      </w:r>
      <w:r>
        <w:t xml:space="preserve"> </w:t>
      </w:r>
      <w:r w:rsidR="0081162D">
        <w:t xml:space="preserve">with </w:t>
      </w:r>
      <w:r>
        <w:t xml:space="preserve">the values from the Azure SQL Database Values section: </w:t>
      </w:r>
    </w:p>
    <w:p w14:paraId="15BF88D6" w14:textId="6BDA75FD" w:rsidR="00D83F00" w:rsidRDefault="00D83F00" w:rsidP="00D83F00">
      <w:r>
        <w:rPr>
          <w:noProof/>
        </w:rPr>
        <w:lastRenderedPageBreak/>
        <w:drawing>
          <wp:inline distT="0" distB="0" distL="0" distR="0" wp14:anchorId="36ED681E" wp14:editId="5C39A805">
            <wp:extent cx="5486400" cy="3645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45327"/>
                    </a:xfrm>
                    <a:prstGeom prst="rect">
                      <a:avLst/>
                    </a:prstGeom>
                  </pic:spPr>
                </pic:pic>
              </a:graphicData>
            </a:graphic>
          </wp:inline>
        </w:drawing>
      </w:r>
    </w:p>
    <w:p w14:paraId="130A2763" w14:textId="09A5C4AA" w:rsidR="00D83F00" w:rsidRDefault="00C82947" w:rsidP="00D83F00">
      <w:r>
        <w:t>Click the Options button and fill in the Connect to database name as shown below:</w:t>
      </w:r>
    </w:p>
    <w:p w14:paraId="3776582B" w14:textId="011E7899" w:rsidR="00F32DAA" w:rsidRDefault="00F32DAA" w:rsidP="00D83F00">
      <w:r>
        <w:rPr>
          <w:noProof/>
        </w:rPr>
        <w:lastRenderedPageBreak/>
        <w:drawing>
          <wp:inline distT="0" distB="0" distL="0" distR="0" wp14:anchorId="090535D7" wp14:editId="39055A23">
            <wp:extent cx="5486400" cy="59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984325"/>
                    </a:xfrm>
                    <a:prstGeom prst="rect">
                      <a:avLst/>
                    </a:prstGeom>
                  </pic:spPr>
                </pic:pic>
              </a:graphicData>
            </a:graphic>
          </wp:inline>
        </w:drawing>
      </w:r>
    </w:p>
    <w:p w14:paraId="4D9C2FD3" w14:textId="322A4EFE" w:rsidR="00C249DC" w:rsidRDefault="00DD318D" w:rsidP="00BE53B4">
      <w:r>
        <w:t>Click Connect</w:t>
      </w:r>
      <w:r w:rsidR="00C249DC">
        <w:t xml:space="preserve"> and you will see the staging database in the Object Explorer.  </w:t>
      </w:r>
    </w:p>
    <w:p w14:paraId="25486EE1" w14:textId="22C9576E" w:rsidR="00921367" w:rsidRDefault="004E5A14" w:rsidP="004E5A14">
      <w:pPr>
        <w:pStyle w:val="Heading4"/>
      </w:pPr>
      <w:r>
        <w:t>Create the SUBSCRIPTIONS table in the staging Azure SQL Database</w:t>
      </w:r>
    </w:p>
    <w:p w14:paraId="4AA76DE1" w14:textId="7FA5FE28" w:rsidR="00BE53B4" w:rsidRDefault="00BE53B4" w:rsidP="00BE53B4">
      <w:r>
        <w:t xml:space="preserve">Connect to the staging Azure SQL Database using the steps in the previous section.  Click on the staging database </w:t>
      </w:r>
      <w:r w:rsidR="006D4F26">
        <w:t xml:space="preserve">in the Object Explorer </w:t>
      </w:r>
      <w:r>
        <w:t>and click New Query on the toolbar; enter and execute the following script to create the SUBSCRIPTIONS table; you can copy and paste from the download:</w:t>
      </w:r>
    </w:p>
    <w:p w14:paraId="142F3D03" w14:textId="77777777" w:rsidR="00BE53B4" w:rsidRDefault="00BE53B4" w:rsidP="00BE53B4">
      <w:r>
        <w:rPr>
          <w:noProof/>
        </w:rPr>
        <w:lastRenderedPageBreak/>
        <w:drawing>
          <wp:inline distT="0" distB="0" distL="0" distR="0" wp14:anchorId="7344619F" wp14:editId="2162002F">
            <wp:extent cx="423862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8625" cy="1933575"/>
                    </a:xfrm>
                    <a:prstGeom prst="rect">
                      <a:avLst/>
                    </a:prstGeom>
                  </pic:spPr>
                </pic:pic>
              </a:graphicData>
            </a:graphic>
          </wp:inline>
        </w:drawing>
      </w:r>
    </w:p>
    <w:p w14:paraId="7714F947" w14:textId="7B84411B" w:rsidR="004E5A14" w:rsidRDefault="004E5A14" w:rsidP="004E5A14">
      <w:pPr>
        <w:pStyle w:val="Heading4"/>
      </w:pPr>
      <w:r>
        <w:t>Create the EXTRACT_SUBSCRIPTIONS SSIS package</w:t>
      </w:r>
    </w:p>
    <w:p w14:paraId="1BC2A86A" w14:textId="0BCEF172" w:rsidR="004E5A14" w:rsidRDefault="00D94473" w:rsidP="004E5A14">
      <w:r>
        <w:t>Open</w:t>
      </w:r>
      <w:r w:rsidR="00AD731C">
        <w:t xml:space="preserve"> the EXTRACT_SUBSCRIPTIONS package in your SSIS project (or add it if you haven’t already).</w:t>
      </w:r>
      <w:r>
        <w:t xml:space="preserve">  This package is used to extract data from the Backoffice Web Application’s Azure SQL Database and write pipe-delimited files to Azure Blob Storage.  </w:t>
      </w:r>
    </w:p>
    <w:p w14:paraId="1D115B96" w14:textId="540CB280" w:rsidR="00D94473" w:rsidRDefault="00D94473" w:rsidP="004E5A14">
      <w:r>
        <w:t>The Data Flow for the package is shown below:</w:t>
      </w:r>
    </w:p>
    <w:p w14:paraId="0628A8C1" w14:textId="07724014" w:rsidR="00D94473" w:rsidRDefault="00D94473" w:rsidP="004E5A14">
      <w:r>
        <w:rPr>
          <w:noProof/>
        </w:rPr>
        <w:drawing>
          <wp:inline distT="0" distB="0" distL="0" distR="0" wp14:anchorId="35F7D461" wp14:editId="7F9B64AD">
            <wp:extent cx="4391025" cy="2667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2667000"/>
                    </a:xfrm>
                    <a:prstGeom prst="rect">
                      <a:avLst/>
                    </a:prstGeom>
                  </pic:spPr>
                </pic:pic>
              </a:graphicData>
            </a:graphic>
          </wp:inline>
        </w:drawing>
      </w:r>
    </w:p>
    <w:p w14:paraId="4511033A" w14:textId="08B6F8B3" w:rsidR="00D94473" w:rsidRDefault="00D94473" w:rsidP="004E5A14">
      <w:r>
        <w:t>The following are the main points on the above Data Flow:</w:t>
      </w:r>
    </w:p>
    <w:p w14:paraId="6E6F91EA" w14:textId="5F43EE67" w:rsidR="00D94473" w:rsidRDefault="00D94473" w:rsidP="00D94473">
      <w:pPr>
        <w:pStyle w:val="ListParagraph"/>
        <w:numPr>
          <w:ilvl w:val="0"/>
          <w:numId w:val="17"/>
        </w:numPr>
      </w:pPr>
      <w:r>
        <w:t>Subscriptions is an OLE DB Source that executes the query below on the AdventureWorksLT Azure SQL Database</w:t>
      </w:r>
    </w:p>
    <w:p w14:paraId="049C4180" w14:textId="511B15BB" w:rsidR="00D94473" w:rsidRPr="0004308D" w:rsidRDefault="00D94473" w:rsidP="00D94473">
      <w:pPr>
        <w:pStyle w:val="ListParagraph"/>
        <w:numPr>
          <w:ilvl w:val="0"/>
          <w:numId w:val="17"/>
        </w:numPr>
        <w:rPr>
          <w:rStyle w:val="Hyperlink"/>
          <w:color w:val="auto"/>
          <w:u w:val="none"/>
        </w:rPr>
      </w:pPr>
      <w:r>
        <w:t xml:space="preserve">The query results are written to Azure Blob storage using the Azure Blob Destination component which comes from the </w:t>
      </w:r>
      <w:hyperlink r:id="rId25" w:history="1">
        <w:r w:rsidR="00617519" w:rsidRPr="00E32124">
          <w:rPr>
            <w:rStyle w:val="Hyperlink"/>
          </w:rPr>
          <w:t>Azure Feature Pack for SSIS</w:t>
        </w:r>
      </w:hyperlink>
    </w:p>
    <w:p w14:paraId="171D8E7D" w14:textId="490B47B6" w:rsidR="0004308D" w:rsidRDefault="0004308D" w:rsidP="0004308D">
      <w:r>
        <w:t>The following query is used to extract data from the AdventureWorksLT Azure SQL Database</w:t>
      </w:r>
      <w:r w:rsidR="00BA1980">
        <w:t xml:space="preserve"> (you can copy from the download code and paste</w:t>
      </w:r>
      <w:r w:rsidR="000310CB">
        <w:t xml:space="preserve"> into the OLE DB Source</w:t>
      </w:r>
      <w:r w:rsidR="00BA1980">
        <w:t>)</w:t>
      </w:r>
      <w:r>
        <w:t>:</w:t>
      </w:r>
    </w:p>
    <w:p w14:paraId="190391A1" w14:textId="6573D978" w:rsidR="0004308D" w:rsidRDefault="0004308D" w:rsidP="0004308D">
      <w:r>
        <w:rPr>
          <w:noProof/>
        </w:rPr>
        <w:lastRenderedPageBreak/>
        <w:drawing>
          <wp:inline distT="0" distB="0" distL="0" distR="0" wp14:anchorId="6481810C" wp14:editId="5740A12B">
            <wp:extent cx="409575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750" cy="4124325"/>
                    </a:xfrm>
                    <a:prstGeom prst="rect">
                      <a:avLst/>
                    </a:prstGeom>
                  </pic:spPr>
                </pic:pic>
              </a:graphicData>
            </a:graphic>
          </wp:inline>
        </w:drawing>
      </w:r>
    </w:p>
    <w:p w14:paraId="286AAB2F" w14:textId="3B3B261F" w:rsidR="0004308D" w:rsidRDefault="0004308D" w:rsidP="0004308D">
      <w:r>
        <w:t xml:space="preserve">Since this is just a demonstration of using Azure Blob Storage in an ETL process, the above query does not have any filtering criteria to only grab the rows that have changed since the last time the </w:t>
      </w:r>
      <w:r w:rsidR="00AB0845">
        <w:t>query</w:t>
      </w:r>
      <w:r>
        <w:t xml:space="preserve"> was run.</w:t>
      </w:r>
    </w:p>
    <w:p w14:paraId="3E758922" w14:textId="77777777" w:rsidR="00B90CFE" w:rsidRDefault="00B90CFE" w:rsidP="0004308D">
      <w:r>
        <w:t>The following shows the configuration of the Azure Blob Destination component:</w:t>
      </w:r>
    </w:p>
    <w:p w14:paraId="69486166" w14:textId="4343D934" w:rsidR="00B90CFE" w:rsidRDefault="00B90CFE" w:rsidP="0004308D">
      <w:r>
        <w:lastRenderedPageBreak/>
        <w:t xml:space="preserve"> </w:t>
      </w:r>
      <w:r w:rsidR="00606AC3">
        <w:rPr>
          <w:noProof/>
        </w:rPr>
        <w:drawing>
          <wp:inline distT="0" distB="0" distL="0" distR="0" wp14:anchorId="1CF07948" wp14:editId="4D35193E">
            <wp:extent cx="5943600" cy="5568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568270"/>
                    </a:xfrm>
                    <a:prstGeom prst="rect">
                      <a:avLst/>
                    </a:prstGeom>
                  </pic:spPr>
                </pic:pic>
              </a:graphicData>
            </a:graphic>
          </wp:inline>
        </w:drawing>
      </w:r>
    </w:p>
    <w:p w14:paraId="0CC74293" w14:textId="4C13DFEF" w:rsidR="00C1155C" w:rsidRDefault="00E367D4" w:rsidP="00C1155C">
      <w:r>
        <w:t xml:space="preserve">The Azure Blob Destination component is creating a pipe-delimited file that is saved to Azure Blob Storage. </w:t>
      </w:r>
      <w:r w:rsidR="00C1155C">
        <w:t>The following are the main points on the configuration of the Azure Blob Destination component:</w:t>
      </w:r>
    </w:p>
    <w:p w14:paraId="1738050C" w14:textId="6E1D2D68" w:rsidR="00C1155C" w:rsidRDefault="00C1155C" w:rsidP="00C1155C">
      <w:pPr>
        <w:pStyle w:val="ListParagraph"/>
        <w:numPr>
          <w:ilvl w:val="0"/>
          <w:numId w:val="18"/>
        </w:numPr>
      </w:pPr>
      <w:r>
        <w:t>The Azure storage connection manager was configured above (Create the Azure Storage Connection Manager</w:t>
      </w:r>
      <w:r w:rsidR="00401853">
        <w:t xml:space="preserve"> section</w:t>
      </w:r>
      <w:r>
        <w:t>)</w:t>
      </w:r>
    </w:p>
    <w:p w14:paraId="7D066B34" w14:textId="7C3C7C61" w:rsidR="00C1155C" w:rsidRDefault="00C1155C" w:rsidP="00C1155C">
      <w:pPr>
        <w:pStyle w:val="ListParagraph"/>
        <w:numPr>
          <w:ilvl w:val="0"/>
          <w:numId w:val="18"/>
        </w:numPr>
      </w:pPr>
      <w:r>
        <w:t>The Blob container name comes from the Azure Storage Account Values section</w:t>
      </w:r>
    </w:p>
    <w:p w14:paraId="377C88B4" w14:textId="7A087A72" w:rsidR="00C1155C" w:rsidRDefault="00C1155C" w:rsidP="00C1155C">
      <w:pPr>
        <w:pStyle w:val="ListParagraph"/>
        <w:numPr>
          <w:ilvl w:val="0"/>
          <w:numId w:val="18"/>
        </w:numPr>
      </w:pPr>
      <w:r>
        <w:t>The Blob name is what I used; it’s a folder name and a file name</w:t>
      </w:r>
    </w:p>
    <w:p w14:paraId="324E5B08" w14:textId="62EB5C32" w:rsidR="006E42E8" w:rsidRDefault="006E42E8" w:rsidP="00C1155C">
      <w:pPr>
        <w:pStyle w:val="ListParagraph"/>
        <w:numPr>
          <w:ilvl w:val="0"/>
          <w:numId w:val="18"/>
        </w:numPr>
      </w:pPr>
      <w:r>
        <w:t xml:space="preserve">The file </w:t>
      </w:r>
      <w:r w:rsidR="00401853">
        <w:t xml:space="preserve">is text and </w:t>
      </w:r>
      <w:r>
        <w:t>will have column names in the first row</w:t>
      </w:r>
    </w:p>
    <w:p w14:paraId="4D3964D8" w14:textId="161769E0" w:rsidR="00382964" w:rsidRDefault="00753137" w:rsidP="00382964">
      <w:r>
        <w:t xml:space="preserve">I found one limitation with the Azure Blob Destination component; it does not provide an Expressions property.  </w:t>
      </w:r>
      <w:r w:rsidR="00520B7F">
        <w:t>Ideally,</w:t>
      </w:r>
      <w:r>
        <w:t xml:space="preserve"> I might like the Blob container name and Blob name properties to be set at runtime via an expression.</w:t>
      </w:r>
      <w:r w:rsidR="00520B7F">
        <w:t xml:space="preserve">  On the other hand, it’s a bit less complicated to always look for a specific file in a specific container.</w:t>
      </w:r>
    </w:p>
    <w:p w14:paraId="6CD16F3C" w14:textId="2D572472" w:rsidR="00683481" w:rsidRDefault="00801685" w:rsidP="00683481">
      <w:pPr>
        <w:rPr>
          <w:rStyle w:val="Hyperlink"/>
          <w:color w:val="auto"/>
          <w:u w:val="none"/>
        </w:rPr>
      </w:pPr>
      <w:r>
        <w:t xml:space="preserve">When you run this SSIS package, you can </w:t>
      </w:r>
      <w:r w:rsidR="00683481">
        <w:t xml:space="preserve">navigate to the </w:t>
      </w:r>
      <w:hyperlink r:id="rId28" w:history="1">
        <w:r w:rsidR="00683481">
          <w:rPr>
            <w:rStyle w:val="Hyperlink"/>
          </w:rPr>
          <w:t>Azure home page</w:t>
        </w:r>
      </w:hyperlink>
      <w:r w:rsidR="00683481">
        <w:rPr>
          <w:rStyle w:val="Hyperlink"/>
          <w:color w:val="FF0000"/>
          <w:u w:val="none"/>
        </w:rPr>
        <w:t xml:space="preserve"> </w:t>
      </w:r>
      <w:r w:rsidR="00683481">
        <w:rPr>
          <w:rStyle w:val="Hyperlink"/>
          <w:color w:val="auto"/>
          <w:u w:val="none"/>
        </w:rPr>
        <w:t>and drill down into your storage account and see the file that was created in Azure Blob Storage; e.g.:</w:t>
      </w:r>
    </w:p>
    <w:p w14:paraId="031E06EE" w14:textId="38C9E041" w:rsidR="009C2A9E" w:rsidRDefault="009C2A9E" w:rsidP="00683481">
      <w:pPr>
        <w:rPr>
          <w:rStyle w:val="Hyperlink"/>
          <w:color w:val="auto"/>
          <w:u w:val="none"/>
        </w:rPr>
      </w:pPr>
      <w:r>
        <w:rPr>
          <w:noProof/>
        </w:rPr>
        <w:lastRenderedPageBreak/>
        <w:drawing>
          <wp:inline distT="0" distB="0" distL="0" distR="0" wp14:anchorId="33ACE0AD" wp14:editId="51C47674">
            <wp:extent cx="5029200" cy="2363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2363449"/>
                    </a:xfrm>
                    <a:prstGeom prst="rect">
                      <a:avLst/>
                    </a:prstGeom>
                  </pic:spPr>
                </pic:pic>
              </a:graphicData>
            </a:graphic>
          </wp:inline>
        </w:drawing>
      </w:r>
    </w:p>
    <w:p w14:paraId="0E7F07FA" w14:textId="1C4487D7" w:rsidR="004E5A14" w:rsidRDefault="004E5A14" w:rsidP="004E5A14">
      <w:pPr>
        <w:pStyle w:val="Heading4"/>
      </w:pPr>
      <w:r>
        <w:t xml:space="preserve">Create the </w:t>
      </w:r>
      <w:r w:rsidR="00DD1F26">
        <w:t>STAGE</w:t>
      </w:r>
      <w:r>
        <w:t>_SUBSCRIPTIONS SSIS package</w:t>
      </w:r>
    </w:p>
    <w:p w14:paraId="5C6BA857" w14:textId="47A81DEC" w:rsidR="008642B0" w:rsidRDefault="008642B0" w:rsidP="008642B0">
      <w:r>
        <w:t xml:space="preserve">Open the </w:t>
      </w:r>
      <w:r w:rsidR="009C06F2">
        <w:t>STAGE</w:t>
      </w:r>
      <w:bookmarkStart w:id="0" w:name="_GoBack"/>
      <w:bookmarkEnd w:id="0"/>
      <w:r>
        <w:t>_SUBSCRIPTIONS package in your SSIS project (or add it if you haven’t already).  This package is used to read a pipe-delimited file from Azure Blob Storage and insert every record into the SUBSCRIPTIONS table in the staging Azure SQL Database.</w:t>
      </w:r>
    </w:p>
    <w:p w14:paraId="76B1C665" w14:textId="77777777" w:rsidR="008642B0" w:rsidRDefault="008642B0" w:rsidP="008642B0">
      <w:r>
        <w:t>The following is the Control Flow for the package:</w:t>
      </w:r>
    </w:p>
    <w:p w14:paraId="7DA6B2A2" w14:textId="1FD6C51E" w:rsidR="008642B0" w:rsidRDefault="00EB2CBF" w:rsidP="008642B0">
      <w:r>
        <w:rPr>
          <w:noProof/>
        </w:rPr>
        <w:drawing>
          <wp:inline distT="0" distB="0" distL="0" distR="0" wp14:anchorId="4DA8B7F3" wp14:editId="2101C20F">
            <wp:extent cx="5029200" cy="228429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2284290"/>
                    </a:xfrm>
                    <a:prstGeom prst="rect">
                      <a:avLst/>
                    </a:prstGeom>
                  </pic:spPr>
                </pic:pic>
              </a:graphicData>
            </a:graphic>
          </wp:inline>
        </w:drawing>
      </w:r>
      <w:r w:rsidR="008642B0">
        <w:t xml:space="preserve">  </w:t>
      </w:r>
    </w:p>
    <w:p w14:paraId="0D54D1B0" w14:textId="2D4AFA38" w:rsidR="00791505" w:rsidRDefault="00791505" w:rsidP="008642B0">
      <w:r>
        <w:t>The following are the main points on the Control Flow:</w:t>
      </w:r>
    </w:p>
    <w:p w14:paraId="306E0971" w14:textId="1DBFAF4C" w:rsidR="00791505" w:rsidRDefault="00791505" w:rsidP="00791505">
      <w:pPr>
        <w:pStyle w:val="ListParagraph"/>
        <w:numPr>
          <w:ilvl w:val="0"/>
          <w:numId w:val="19"/>
        </w:numPr>
      </w:pPr>
      <w:r>
        <w:t>TRUNCATE SUBSCRI</w:t>
      </w:r>
      <w:r w:rsidR="000167C4">
        <w:t>P</w:t>
      </w:r>
      <w:r>
        <w:t>TIONS is an Execute SQL task that truncates the SUBSCRIPTIONS table in the staging Azure SQL Database</w:t>
      </w:r>
    </w:p>
    <w:p w14:paraId="1F832558" w14:textId="444F260F" w:rsidR="00791505" w:rsidRDefault="00791505" w:rsidP="00791505">
      <w:pPr>
        <w:pStyle w:val="ListParagraph"/>
        <w:numPr>
          <w:ilvl w:val="0"/>
          <w:numId w:val="19"/>
        </w:numPr>
      </w:pPr>
      <w:r>
        <w:t>Load SUBSCRIPTIONS from Azure Blob Storage is a Data Flow detailed below</w:t>
      </w:r>
    </w:p>
    <w:p w14:paraId="2B73EDF5" w14:textId="0550A762" w:rsidR="00791505" w:rsidRDefault="001A1022" w:rsidP="00791505">
      <w:r>
        <w:t>The following is the Load SUBSCRIPTIONS from Azure Blob Storage Data Flow:</w:t>
      </w:r>
    </w:p>
    <w:p w14:paraId="02320AA2" w14:textId="29C9F18A" w:rsidR="001A1022" w:rsidRDefault="002A66F9" w:rsidP="00791505">
      <w:r>
        <w:rPr>
          <w:noProof/>
        </w:rPr>
        <w:lastRenderedPageBreak/>
        <w:drawing>
          <wp:inline distT="0" distB="0" distL="0" distR="0" wp14:anchorId="03711090" wp14:editId="23951817">
            <wp:extent cx="36195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19500" cy="2647950"/>
                    </a:xfrm>
                    <a:prstGeom prst="rect">
                      <a:avLst/>
                    </a:prstGeom>
                  </pic:spPr>
                </pic:pic>
              </a:graphicData>
            </a:graphic>
          </wp:inline>
        </w:drawing>
      </w:r>
    </w:p>
    <w:p w14:paraId="4344040A" w14:textId="64FB6AC1" w:rsidR="002A66F9" w:rsidRDefault="002A66F9" w:rsidP="00791505">
      <w:r>
        <w:t>The following are the main points on the above Data Flow:</w:t>
      </w:r>
    </w:p>
    <w:p w14:paraId="1C3B6554" w14:textId="4CFC0701" w:rsidR="002A66F9" w:rsidRPr="002A66F9" w:rsidRDefault="002A66F9" w:rsidP="002A66F9">
      <w:pPr>
        <w:pStyle w:val="ListParagraph"/>
        <w:numPr>
          <w:ilvl w:val="0"/>
          <w:numId w:val="20"/>
        </w:numPr>
        <w:rPr>
          <w:rStyle w:val="Hyperlink"/>
          <w:color w:val="auto"/>
          <w:u w:val="none"/>
        </w:rPr>
      </w:pPr>
      <w:r>
        <w:t xml:space="preserve">The Azure Blob Source component reads a pipe-delimited file from Azure Storage; it comes from the </w:t>
      </w:r>
      <w:hyperlink r:id="rId32" w:history="1">
        <w:r w:rsidRPr="00E32124">
          <w:rPr>
            <w:rStyle w:val="Hyperlink"/>
          </w:rPr>
          <w:t>Azure Feature Pack for SSIS</w:t>
        </w:r>
      </w:hyperlink>
      <w:r>
        <w:rPr>
          <w:rStyle w:val="Hyperlink"/>
          <w:u w:val="none"/>
        </w:rPr>
        <w:t xml:space="preserve"> </w:t>
      </w:r>
    </w:p>
    <w:p w14:paraId="7BA5825C" w14:textId="3D00275E" w:rsidR="002A66F9" w:rsidRDefault="002A66F9" w:rsidP="002A66F9">
      <w:pPr>
        <w:pStyle w:val="ListParagraph"/>
        <w:numPr>
          <w:ilvl w:val="0"/>
          <w:numId w:val="20"/>
        </w:numPr>
        <w:rPr>
          <w:rStyle w:val="Hyperlink"/>
          <w:color w:val="auto"/>
          <w:u w:val="none"/>
        </w:rPr>
      </w:pPr>
      <w:r>
        <w:rPr>
          <w:rStyle w:val="Hyperlink"/>
          <w:color w:val="auto"/>
          <w:u w:val="none"/>
        </w:rPr>
        <w:t>SUBSCRIPTIONS is an OLE DB Destination which inserts the rows in the pipeline into the SUBSCRIPTIONS table in the staging Azure SQL Database</w:t>
      </w:r>
    </w:p>
    <w:p w14:paraId="49F316B7" w14:textId="40173BE8" w:rsidR="002A66F9" w:rsidRDefault="00D22161" w:rsidP="002A66F9">
      <w:r>
        <w:t xml:space="preserve">The </w:t>
      </w:r>
      <w:r w:rsidR="00401853">
        <w:t>configuration of the Azure Blob Source component is shown below:</w:t>
      </w:r>
    </w:p>
    <w:p w14:paraId="28A32CF5" w14:textId="31F914D3" w:rsidR="00D22161" w:rsidRDefault="00D22161" w:rsidP="002A66F9">
      <w:r>
        <w:rPr>
          <w:noProof/>
        </w:rPr>
        <w:lastRenderedPageBreak/>
        <w:drawing>
          <wp:inline distT="0" distB="0" distL="0" distR="0" wp14:anchorId="3BA0B958" wp14:editId="293373EC">
            <wp:extent cx="5943600" cy="55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550115"/>
                    </a:xfrm>
                    <a:prstGeom prst="rect">
                      <a:avLst/>
                    </a:prstGeom>
                  </pic:spPr>
                </pic:pic>
              </a:graphicData>
            </a:graphic>
          </wp:inline>
        </w:drawing>
      </w:r>
    </w:p>
    <w:p w14:paraId="37D65BBD" w14:textId="2FB744F7" w:rsidR="00384EA6" w:rsidRDefault="00384EA6" w:rsidP="00384EA6">
      <w:r>
        <w:t>The following are the main points on the configuration of the Azure Blob Source component:</w:t>
      </w:r>
    </w:p>
    <w:p w14:paraId="358A423E" w14:textId="6C69277F" w:rsidR="00384EA6" w:rsidRDefault="00384EA6" w:rsidP="00384EA6">
      <w:pPr>
        <w:pStyle w:val="ListParagraph"/>
        <w:numPr>
          <w:ilvl w:val="0"/>
          <w:numId w:val="18"/>
        </w:numPr>
      </w:pPr>
      <w:r>
        <w:t>The Azure storage connection manager was configured above (Create the Azure Storage Connection Manager section)</w:t>
      </w:r>
    </w:p>
    <w:p w14:paraId="141C2389" w14:textId="77777777" w:rsidR="00384EA6" w:rsidRDefault="00384EA6" w:rsidP="00384EA6">
      <w:pPr>
        <w:pStyle w:val="ListParagraph"/>
        <w:numPr>
          <w:ilvl w:val="0"/>
          <w:numId w:val="18"/>
        </w:numPr>
      </w:pPr>
      <w:r>
        <w:t>The Blob container name comes from the Azure Storage Account Values section</w:t>
      </w:r>
    </w:p>
    <w:p w14:paraId="168BFE89" w14:textId="191D1140" w:rsidR="00384EA6" w:rsidRDefault="00384EA6" w:rsidP="00384EA6">
      <w:pPr>
        <w:pStyle w:val="ListParagraph"/>
        <w:numPr>
          <w:ilvl w:val="0"/>
          <w:numId w:val="18"/>
        </w:numPr>
      </w:pPr>
      <w:r>
        <w:t>The Blob name is what I used; it’s a folder name and a file name</w:t>
      </w:r>
    </w:p>
    <w:p w14:paraId="0B2B7D20" w14:textId="02C0B03B" w:rsidR="00384EA6" w:rsidRDefault="00384EA6" w:rsidP="00384EA6">
      <w:pPr>
        <w:pStyle w:val="ListParagraph"/>
        <w:numPr>
          <w:ilvl w:val="0"/>
          <w:numId w:val="18"/>
        </w:numPr>
      </w:pPr>
      <w:r>
        <w:t>The blob is a pipe-delimited text file with column names in the first row</w:t>
      </w:r>
    </w:p>
    <w:p w14:paraId="35357285" w14:textId="60CD2E4E" w:rsidR="00101BB4" w:rsidRDefault="00101BB4" w:rsidP="00101BB4">
      <w:r>
        <w:t xml:space="preserve">The Azure Blob Source component has the same limitation as the Azure Blob Destination component; you can’t use </w:t>
      </w:r>
      <w:r w:rsidR="00EF02B4">
        <w:t>E</w:t>
      </w:r>
      <w:r>
        <w:t>xpressions to set any values at runtime.</w:t>
      </w:r>
    </w:p>
    <w:p w14:paraId="3A76541B" w14:textId="55E49FA5" w:rsidR="00381E02" w:rsidRDefault="00381E02" w:rsidP="00101BB4">
      <w:r>
        <w:t xml:space="preserve">After you run this SSIS package, you can query the SUBSCRIPTIONS table in the staging Azure SQL Database.  </w:t>
      </w:r>
      <w:r w:rsidR="007C7750">
        <w:t xml:space="preserve">In my case </w:t>
      </w:r>
      <w:r w:rsidR="00BC5319">
        <w:t>I see</w:t>
      </w:r>
      <w:r>
        <w:t xml:space="preserve"> 417 rows.</w:t>
      </w:r>
    </w:p>
    <w:p w14:paraId="7812DE72" w14:textId="53EC25BE" w:rsidR="008E0EA4" w:rsidRDefault="00854414" w:rsidP="008E0EA4">
      <w:pPr>
        <w:pStyle w:val="Heading2"/>
      </w:pPr>
      <w:r>
        <w:t>Conclusion</w:t>
      </w:r>
    </w:p>
    <w:p w14:paraId="7E063056" w14:textId="19C767E2" w:rsidR="006C039C" w:rsidRDefault="006C039C" w:rsidP="00267BD3">
      <w:r>
        <w:t>My goal for this tip was to demonstrate how you can leverage Azure Storage and Azure SQL Database in your development environment</w:t>
      </w:r>
      <w:r w:rsidR="008E0EA4">
        <w:t>.</w:t>
      </w:r>
      <w:r>
        <w:t xml:space="preserve">  As with any demo, there are always shortcuts taken; e.g. I didn’t address security that you would need in a production environment.  However, I’m happy with the outcome and I plan to leverage Azure for my development efforts going forward.</w:t>
      </w:r>
    </w:p>
    <w:p w14:paraId="437347BC" w14:textId="2E3D9939" w:rsidR="008E0EA4" w:rsidRDefault="008E49C4" w:rsidP="00267BD3">
      <w:r>
        <w:lastRenderedPageBreak/>
        <w:t xml:space="preserve">While the sample code for this tip is available (see the link in the Next Steps section below), the SSIS project and packages have the Protection Level set </w:t>
      </w:r>
      <w:r w:rsidR="00D63ED2">
        <w:t xml:space="preserve">to </w:t>
      </w:r>
      <w:r w:rsidR="00A02391">
        <w:t xml:space="preserve">EncryptSensitiveWithUserKey. </w:t>
      </w:r>
      <w:r w:rsidR="00F8121A">
        <w:t>This is to keep the parameters of my Azure subscription private.  When you open the project, you will get errors and warnings about not being able to decrypt</w:t>
      </w:r>
      <w:r w:rsidR="00914036">
        <w:t xml:space="preserve"> things.  </w:t>
      </w:r>
      <w:r w:rsidR="00593F6C">
        <w:t xml:space="preserve">Your best bet is to create the packages from scratch.   </w:t>
      </w:r>
    </w:p>
    <w:p w14:paraId="09DC0C60" w14:textId="77777777" w:rsidR="00084D06" w:rsidRDefault="00084D06" w:rsidP="00084D06">
      <w:pPr>
        <w:pStyle w:val="Heading5"/>
      </w:pPr>
      <w:r>
        <w:t>Next Steps</w:t>
      </w:r>
    </w:p>
    <w:p w14:paraId="59D36F34" w14:textId="3C8FF96E" w:rsidR="000A743E" w:rsidRDefault="00121CE2" w:rsidP="000A743E">
      <w:pPr>
        <w:pStyle w:val="ListParagraph"/>
        <w:numPr>
          <w:ilvl w:val="0"/>
          <w:numId w:val="5"/>
        </w:numPr>
      </w:pPr>
      <w:r>
        <w:t xml:space="preserve">Download the sample code </w:t>
      </w:r>
      <w:r w:rsidRPr="00D00891">
        <w:rPr>
          <w:highlight w:val="yellow"/>
        </w:rPr>
        <w:t>[TO DO: insert link]</w:t>
      </w:r>
      <w:r>
        <w:t xml:space="preserve"> and experiment in your development environment.</w:t>
      </w:r>
    </w:p>
    <w:p w14:paraId="1F5DFDCD" w14:textId="431E1146" w:rsidR="00267BD3" w:rsidRPr="00267BD3" w:rsidRDefault="00A94456" w:rsidP="000A743E">
      <w:pPr>
        <w:pStyle w:val="ListParagraph"/>
        <w:numPr>
          <w:ilvl w:val="0"/>
          <w:numId w:val="5"/>
        </w:numPr>
      </w:pPr>
      <w:r>
        <w:t xml:space="preserve">Take a look at the </w:t>
      </w:r>
      <w:hyperlink r:id="rId34" w:history="1">
        <w:r w:rsidRPr="00A94456">
          <w:rPr>
            <w:rStyle w:val="Hyperlink"/>
          </w:rPr>
          <w:t>Azure Tips Category</w:t>
        </w:r>
      </w:hyperlink>
      <w:r>
        <w:t xml:space="preserve"> on </w:t>
      </w:r>
      <w:hyperlink r:id="rId35" w:history="1">
        <w:r w:rsidRPr="00A94456">
          <w:rPr>
            <w:rStyle w:val="Hyperlink"/>
          </w:rPr>
          <w:t>MSSQLTips.com</w:t>
        </w:r>
      </w:hyperlink>
      <w:r>
        <w:t xml:space="preserve"> to expand your knowledge in this area</w:t>
      </w:r>
      <w:r w:rsidR="000A743E">
        <w:t>.</w:t>
      </w:r>
    </w:p>
    <w:sectPr w:rsidR="00267BD3" w:rsidRPr="00267BD3" w:rsidSect="00480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9E9A1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6C5781"/>
    <w:multiLevelType w:val="hybridMultilevel"/>
    <w:tmpl w:val="4DC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7F0E"/>
    <w:multiLevelType w:val="hybridMultilevel"/>
    <w:tmpl w:val="934C3E52"/>
    <w:lvl w:ilvl="0" w:tplc="6362FE1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80DFC"/>
    <w:multiLevelType w:val="hybridMultilevel"/>
    <w:tmpl w:val="5082FE04"/>
    <w:lvl w:ilvl="0" w:tplc="B79E9A1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80818"/>
    <w:multiLevelType w:val="hybridMultilevel"/>
    <w:tmpl w:val="6720C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512A"/>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458B"/>
    <w:multiLevelType w:val="hybridMultilevel"/>
    <w:tmpl w:val="5D0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25720"/>
    <w:multiLevelType w:val="hybridMultilevel"/>
    <w:tmpl w:val="F1D659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C6E8D"/>
    <w:multiLevelType w:val="hybridMultilevel"/>
    <w:tmpl w:val="B2C0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C0FB5"/>
    <w:multiLevelType w:val="hybridMultilevel"/>
    <w:tmpl w:val="7CF423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4246AEF"/>
    <w:multiLevelType w:val="hybridMultilevel"/>
    <w:tmpl w:val="30E64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D5C86"/>
    <w:multiLevelType w:val="hybridMultilevel"/>
    <w:tmpl w:val="70E6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F71D3"/>
    <w:multiLevelType w:val="hybridMultilevel"/>
    <w:tmpl w:val="DA2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56787"/>
    <w:multiLevelType w:val="hybridMultilevel"/>
    <w:tmpl w:val="C3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60C50"/>
    <w:multiLevelType w:val="hybridMultilevel"/>
    <w:tmpl w:val="FCC2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AD78B9"/>
    <w:multiLevelType w:val="hybridMultilevel"/>
    <w:tmpl w:val="61D80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81459"/>
    <w:multiLevelType w:val="hybridMultilevel"/>
    <w:tmpl w:val="B35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87862"/>
    <w:multiLevelType w:val="hybridMultilevel"/>
    <w:tmpl w:val="107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A5D1F"/>
    <w:multiLevelType w:val="hybridMultilevel"/>
    <w:tmpl w:val="8B78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20576"/>
    <w:multiLevelType w:val="hybridMultilevel"/>
    <w:tmpl w:val="830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B4211E"/>
    <w:multiLevelType w:val="hybridMultilevel"/>
    <w:tmpl w:val="7820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2"/>
  </w:num>
  <w:num w:numId="5">
    <w:abstractNumId w:val="6"/>
  </w:num>
  <w:num w:numId="6">
    <w:abstractNumId w:val="18"/>
  </w:num>
  <w:num w:numId="7">
    <w:abstractNumId w:val="14"/>
  </w:num>
  <w:num w:numId="8">
    <w:abstractNumId w:val="16"/>
  </w:num>
  <w:num w:numId="9">
    <w:abstractNumId w:val="4"/>
  </w:num>
  <w:num w:numId="10">
    <w:abstractNumId w:val="5"/>
  </w:num>
  <w:num w:numId="11">
    <w:abstractNumId w:val="20"/>
  </w:num>
  <w:num w:numId="12">
    <w:abstractNumId w:val="9"/>
  </w:num>
  <w:num w:numId="13">
    <w:abstractNumId w:val="15"/>
  </w:num>
  <w:num w:numId="14">
    <w:abstractNumId w:val="8"/>
  </w:num>
  <w:num w:numId="15">
    <w:abstractNumId w:val="10"/>
  </w:num>
  <w:num w:numId="16">
    <w:abstractNumId w:val="17"/>
  </w:num>
  <w:num w:numId="17">
    <w:abstractNumId w:val="11"/>
  </w:num>
  <w:num w:numId="18">
    <w:abstractNumId w:val="13"/>
  </w:num>
  <w:num w:numId="19">
    <w:abstractNumId w:val="1"/>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06"/>
    <w:rsid w:val="0000308D"/>
    <w:rsid w:val="000031A8"/>
    <w:rsid w:val="00010103"/>
    <w:rsid w:val="0001177B"/>
    <w:rsid w:val="000158B1"/>
    <w:rsid w:val="000167C4"/>
    <w:rsid w:val="00022F12"/>
    <w:rsid w:val="000310CB"/>
    <w:rsid w:val="00033D77"/>
    <w:rsid w:val="00034E6E"/>
    <w:rsid w:val="0004308D"/>
    <w:rsid w:val="000459B1"/>
    <w:rsid w:val="000542F7"/>
    <w:rsid w:val="00060006"/>
    <w:rsid w:val="000712F4"/>
    <w:rsid w:val="00084D06"/>
    <w:rsid w:val="00086B8F"/>
    <w:rsid w:val="00090672"/>
    <w:rsid w:val="000A11F5"/>
    <w:rsid w:val="000A1FF2"/>
    <w:rsid w:val="000A743E"/>
    <w:rsid w:val="000B1649"/>
    <w:rsid w:val="000B6103"/>
    <w:rsid w:val="000C09C1"/>
    <w:rsid w:val="000C277B"/>
    <w:rsid w:val="000C2F13"/>
    <w:rsid w:val="000C355D"/>
    <w:rsid w:val="000E26C0"/>
    <w:rsid w:val="000E48F0"/>
    <w:rsid w:val="000E54B3"/>
    <w:rsid w:val="000E793B"/>
    <w:rsid w:val="000F5003"/>
    <w:rsid w:val="00101BB4"/>
    <w:rsid w:val="00121CE2"/>
    <w:rsid w:val="00123A05"/>
    <w:rsid w:val="00147F48"/>
    <w:rsid w:val="001556AA"/>
    <w:rsid w:val="00164CE1"/>
    <w:rsid w:val="001743EC"/>
    <w:rsid w:val="00175E48"/>
    <w:rsid w:val="00197C0D"/>
    <w:rsid w:val="001A1022"/>
    <w:rsid w:val="001B07F0"/>
    <w:rsid w:val="001B6DD0"/>
    <w:rsid w:val="001C0698"/>
    <w:rsid w:val="001D696C"/>
    <w:rsid w:val="001E26DA"/>
    <w:rsid w:val="001E3EAB"/>
    <w:rsid w:val="001E5A85"/>
    <w:rsid w:val="00210D6C"/>
    <w:rsid w:val="00221346"/>
    <w:rsid w:val="00225F9B"/>
    <w:rsid w:val="00230BC1"/>
    <w:rsid w:val="00235069"/>
    <w:rsid w:val="0024052C"/>
    <w:rsid w:val="00255EB7"/>
    <w:rsid w:val="00267BD3"/>
    <w:rsid w:val="00271722"/>
    <w:rsid w:val="002827F9"/>
    <w:rsid w:val="00285A0D"/>
    <w:rsid w:val="002A490C"/>
    <w:rsid w:val="002A55FF"/>
    <w:rsid w:val="002A66F9"/>
    <w:rsid w:val="002E1989"/>
    <w:rsid w:val="002E4A7F"/>
    <w:rsid w:val="002F66E3"/>
    <w:rsid w:val="00304428"/>
    <w:rsid w:val="003259E5"/>
    <w:rsid w:val="00336568"/>
    <w:rsid w:val="003421E7"/>
    <w:rsid w:val="00346061"/>
    <w:rsid w:val="00347A11"/>
    <w:rsid w:val="0035051A"/>
    <w:rsid w:val="00364999"/>
    <w:rsid w:val="0037094F"/>
    <w:rsid w:val="00374AAC"/>
    <w:rsid w:val="00381E02"/>
    <w:rsid w:val="00382964"/>
    <w:rsid w:val="00384EA6"/>
    <w:rsid w:val="0038635E"/>
    <w:rsid w:val="003A267E"/>
    <w:rsid w:val="003A78CD"/>
    <w:rsid w:val="003C00A8"/>
    <w:rsid w:val="003C0818"/>
    <w:rsid w:val="003C2312"/>
    <w:rsid w:val="003F33C6"/>
    <w:rsid w:val="00401853"/>
    <w:rsid w:val="00413C68"/>
    <w:rsid w:val="0041667D"/>
    <w:rsid w:val="00416C33"/>
    <w:rsid w:val="00422242"/>
    <w:rsid w:val="00430FCF"/>
    <w:rsid w:val="00432214"/>
    <w:rsid w:val="00435B59"/>
    <w:rsid w:val="00445E03"/>
    <w:rsid w:val="00451AFF"/>
    <w:rsid w:val="00456C42"/>
    <w:rsid w:val="00456FB1"/>
    <w:rsid w:val="004669DC"/>
    <w:rsid w:val="00470E52"/>
    <w:rsid w:val="00472598"/>
    <w:rsid w:val="004725C1"/>
    <w:rsid w:val="00475193"/>
    <w:rsid w:val="00480C34"/>
    <w:rsid w:val="004819AF"/>
    <w:rsid w:val="00487DCE"/>
    <w:rsid w:val="004918BB"/>
    <w:rsid w:val="004B48D0"/>
    <w:rsid w:val="004B5284"/>
    <w:rsid w:val="004E3298"/>
    <w:rsid w:val="004E5A14"/>
    <w:rsid w:val="0050308E"/>
    <w:rsid w:val="00520B7F"/>
    <w:rsid w:val="00543D9B"/>
    <w:rsid w:val="00551ACE"/>
    <w:rsid w:val="00561C38"/>
    <w:rsid w:val="005844E6"/>
    <w:rsid w:val="0059122D"/>
    <w:rsid w:val="00593571"/>
    <w:rsid w:val="00593F6C"/>
    <w:rsid w:val="005A3491"/>
    <w:rsid w:val="005E159E"/>
    <w:rsid w:val="005E3B6C"/>
    <w:rsid w:val="00606AC3"/>
    <w:rsid w:val="0061162A"/>
    <w:rsid w:val="00617519"/>
    <w:rsid w:val="0062187B"/>
    <w:rsid w:val="006337F1"/>
    <w:rsid w:val="00634A8B"/>
    <w:rsid w:val="00637673"/>
    <w:rsid w:val="00650467"/>
    <w:rsid w:val="006505D4"/>
    <w:rsid w:val="0065628B"/>
    <w:rsid w:val="00665A7E"/>
    <w:rsid w:val="00671E02"/>
    <w:rsid w:val="006740DB"/>
    <w:rsid w:val="00683481"/>
    <w:rsid w:val="006851E3"/>
    <w:rsid w:val="0069098D"/>
    <w:rsid w:val="006A216F"/>
    <w:rsid w:val="006A3158"/>
    <w:rsid w:val="006A4E31"/>
    <w:rsid w:val="006B548C"/>
    <w:rsid w:val="006C039C"/>
    <w:rsid w:val="006C5F17"/>
    <w:rsid w:val="006C7E37"/>
    <w:rsid w:val="006D4F26"/>
    <w:rsid w:val="006E42E8"/>
    <w:rsid w:val="006F6291"/>
    <w:rsid w:val="00711512"/>
    <w:rsid w:val="007142F8"/>
    <w:rsid w:val="00717B3B"/>
    <w:rsid w:val="00741751"/>
    <w:rsid w:val="00743B40"/>
    <w:rsid w:val="00753137"/>
    <w:rsid w:val="00770B3F"/>
    <w:rsid w:val="00782755"/>
    <w:rsid w:val="00791256"/>
    <w:rsid w:val="00791505"/>
    <w:rsid w:val="00792715"/>
    <w:rsid w:val="007930A4"/>
    <w:rsid w:val="007A591E"/>
    <w:rsid w:val="007A702D"/>
    <w:rsid w:val="007B7075"/>
    <w:rsid w:val="007C7750"/>
    <w:rsid w:val="007D3B84"/>
    <w:rsid w:val="0080029F"/>
    <w:rsid w:val="00801685"/>
    <w:rsid w:val="008020DD"/>
    <w:rsid w:val="008070FF"/>
    <w:rsid w:val="0081162D"/>
    <w:rsid w:val="00820AD4"/>
    <w:rsid w:val="008210CC"/>
    <w:rsid w:val="00832277"/>
    <w:rsid w:val="008442C3"/>
    <w:rsid w:val="00854414"/>
    <w:rsid w:val="008642B0"/>
    <w:rsid w:val="008747CF"/>
    <w:rsid w:val="00876E49"/>
    <w:rsid w:val="00887050"/>
    <w:rsid w:val="00892152"/>
    <w:rsid w:val="00896753"/>
    <w:rsid w:val="008B6EC8"/>
    <w:rsid w:val="008E00E1"/>
    <w:rsid w:val="008E0EA4"/>
    <w:rsid w:val="008E49C4"/>
    <w:rsid w:val="008E68AF"/>
    <w:rsid w:val="008E7161"/>
    <w:rsid w:val="008F28A3"/>
    <w:rsid w:val="008F68BF"/>
    <w:rsid w:val="009029F5"/>
    <w:rsid w:val="00914036"/>
    <w:rsid w:val="0091669A"/>
    <w:rsid w:val="00921367"/>
    <w:rsid w:val="00925F92"/>
    <w:rsid w:val="009276F0"/>
    <w:rsid w:val="009336FF"/>
    <w:rsid w:val="009350A2"/>
    <w:rsid w:val="00937654"/>
    <w:rsid w:val="00947457"/>
    <w:rsid w:val="00954BC3"/>
    <w:rsid w:val="00955DAD"/>
    <w:rsid w:val="0096125F"/>
    <w:rsid w:val="00963823"/>
    <w:rsid w:val="009640CD"/>
    <w:rsid w:val="009719A7"/>
    <w:rsid w:val="0097339F"/>
    <w:rsid w:val="0097406A"/>
    <w:rsid w:val="009817F8"/>
    <w:rsid w:val="00992A34"/>
    <w:rsid w:val="009935D5"/>
    <w:rsid w:val="0099428C"/>
    <w:rsid w:val="00995DC5"/>
    <w:rsid w:val="009A3BC0"/>
    <w:rsid w:val="009B4AD9"/>
    <w:rsid w:val="009C06F2"/>
    <w:rsid w:val="009C2A9E"/>
    <w:rsid w:val="009D1855"/>
    <w:rsid w:val="009D1E82"/>
    <w:rsid w:val="009D2B8A"/>
    <w:rsid w:val="009D57F4"/>
    <w:rsid w:val="009F2D6A"/>
    <w:rsid w:val="009F6FD2"/>
    <w:rsid w:val="00A02391"/>
    <w:rsid w:val="00A03C24"/>
    <w:rsid w:val="00A03FC4"/>
    <w:rsid w:val="00A23801"/>
    <w:rsid w:val="00A3647E"/>
    <w:rsid w:val="00A65147"/>
    <w:rsid w:val="00A804C7"/>
    <w:rsid w:val="00A82834"/>
    <w:rsid w:val="00A82D5D"/>
    <w:rsid w:val="00A8427B"/>
    <w:rsid w:val="00A871F5"/>
    <w:rsid w:val="00A94456"/>
    <w:rsid w:val="00A95A2C"/>
    <w:rsid w:val="00A961E4"/>
    <w:rsid w:val="00AA5F89"/>
    <w:rsid w:val="00AB0845"/>
    <w:rsid w:val="00AB489E"/>
    <w:rsid w:val="00AB6197"/>
    <w:rsid w:val="00AC2BF4"/>
    <w:rsid w:val="00AD050E"/>
    <w:rsid w:val="00AD4A60"/>
    <w:rsid w:val="00AD731C"/>
    <w:rsid w:val="00AE51D5"/>
    <w:rsid w:val="00AE5A05"/>
    <w:rsid w:val="00AF3F13"/>
    <w:rsid w:val="00B013A9"/>
    <w:rsid w:val="00B03DC0"/>
    <w:rsid w:val="00B0479D"/>
    <w:rsid w:val="00B0549E"/>
    <w:rsid w:val="00B06F3E"/>
    <w:rsid w:val="00B1160D"/>
    <w:rsid w:val="00B152B9"/>
    <w:rsid w:val="00B20464"/>
    <w:rsid w:val="00B20C2C"/>
    <w:rsid w:val="00B40340"/>
    <w:rsid w:val="00B4152A"/>
    <w:rsid w:val="00B54F50"/>
    <w:rsid w:val="00B56687"/>
    <w:rsid w:val="00B63208"/>
    <w:rsid w:val="00B632DD"/>
    <w:rsid w:val="00B90CFE"/>
    <w:rsid w:val="00B942A4"/>
    <w:rsid w:val="00BA1980"/>
    <w:rsid w:val="00BA1B00"/>
    <w:rsid w:val="00BA48F9"/>
    <w:rsid w:val="00BA7FFC"/>
    <w:rsid w:val="00BC0381"/>
    <w:rsid w:val="00BC2E5F"/>
    <w:rsid w:val="00BC314B"/>
    <w:rsid w:val="00BC4CB3"/>
    <w:rsid w:val="00BC5319"/>
    <w:rsid w:val="00BD3BAF"/>
    <w:rsid w:val="00BE34B4"/>
    <w:rsid w:val="00BE53B4"/>
    <w:rsid w:val="00BF5784"/>
    <w:rsid w:val="00C029FC"/>
    <w:rsid w:val="00C052F1"/>
    <w:rsid w:val="00C07746"/>
    <w:rsid w:val="00C1155C"/>
    <w:rsid w:val="00C20C2C"/>
    <w:rsid w:val="00C249DC"/>
    <w:rsid w:val="00C34041"/>
    <w:rsid w:val="00C369F7"/>
    <w:rsid w:val="00C377BA"/>
    <w:rsid w:val="00C65CFA"/>
    <w:rsid w:val="00C67C6F"/>
    <w:rsid w:val="00C719E8"/>
    <w:rsid w:val="00C80B5F"/>
    <w:rsid w:val="00C82947"/>
    <w:rsid w:val="00C85D97"/>
    <w:rsid w:val="00C9522D"/>
    <w:rsid w:val="00C9528D"/>
    <w:rsid w:val="00CA4A47"/>
    <w:rsid w:val="00CA5336"/>
    <w:rsid w:val="00CB375B"/>
    <w:rsid w:val="00CC5AA1"/>
    <w:rsid w:val="00CD393B"/>
    <w:rsid w:val="00CD7660"/>
    <w:rsid w:val="00CE7204"/>
    <w:rsid w:val="00CF4062"/>
    <w:rsid w:val="00D13A47"/>
    <w:rsid w:val="00D22161"/>
    <w:rsid w:val="00D27AEA"/>
    <w:rsid w:val="00D376DC"/>
    <w:rsid w:val="00D520F0"/>
    <w:rsid w:val="00D63ED2"/>
    <w:rsid w:val="00D66365"/>
    <w:rsid w:val="00D77872"/>
    <w:rsid w:val="00D83F00"/>
    <w:rsid w:val="00D840A4"/>
    <w:rsid w:val="00D94473"/>
    <w:rsid w:val="00DA2105"/>
    <w:rsid w:val="00DA70A9"/>
    <w:rsid w:val="00DD05A3"/>
    <w:rsid w:val="00DD1F26"/>
    <w:rsid w:val="00DD318D"/>
    <w:rsid w:val="00DF33C5"/>
    <w:rsid w:val="00DF3D6B"/>
    <w:rsid w:val="00DF589F"/>
    <w:rsid w:val="00E07175"/>
    <w:rsid w:val="00E17231"/>
    <w:rsid w:val="00E21AE0"/>
    <w:rsid w:val="00E25B5C"/>
    <w:rsid w:val="00E302CD"/>
    <w:rsid w:val="00E32124"/>
    <w:rsid w:val="00E32ABB"/>
    <w:rsid w:val="00E367D4"/>
    <w:rsid w:val="00E51C2B"/>
    <w:rsid w:val="00E56E69"/>
    <w:rsid w:val="00E60580"/>
    <w:rsid w:val="00E65607"/>
    <w:rsid w:val="00E67BCD"/>
    <w:rsid w:val="00E74936"/>
    <w:rsid w:val="00E776ED"/>
    <w:rsid w:val="00EB06AE"/>
    <w:rsid w:val="00EB2CBF"/>
    <w:rsid w:val="00EB7AC1"/>
    <w:rsid w:val="00EC6BAE"/>
    <w:rsid w:val="00ED1C09"/>
    <w:rsid w:val="00ED24C7"/>
    <w:rsid w:val="00ED3E01"/>
    <w:rsid w:val="00EE7D6A"/>
    <w:rsid w:val="00EF02B4"/>
    <w:rsid w:val="00EF1B8A"/>
    <w:rsid w:val="00F142F0"/>
    <w:rsid w:val="00F229DC"/>
    <w:rsid w:val="00F2415E"/>
    <w:rsid w:val="00F25376"/>
    <w:rsid w:val="00F26E90"/>
    <w:rsid w:val="00F31984"/>
    <w:rsid w:val="00F32DAA"/>
    <w:rsid w:val="00F35144"/>
    <w:rsid w:val="00F4120C"/>
    <w:rsid w:val="00F434CB"/>
    <w:rsid w:val="00F565D1"/>
    <w:rsid w:val="00F677F8"/>
    <w:rsid w:val="00F8121A"/>
    <w:rsid w:val="00F83EB0"/>
    <w:rsid w:val="00F840EA"/>
    <w:rsid w:val="00F876C9"/>
    <w:rsid w:val="00F963BD"/>
    <w:rsid w:val="00F96601"/>
    <w:rsid w:val="00FA6CF0"/>
    <w:rsid w:val="00FB1374"/>
    <w:rsid w:val="00FB3B6F"/>
    <w:rsid w:val="00FB7D7E"/>
    <w:rsid w:val="00FD793A"/>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000"/>
  <w15:chartTrackingRefBased/>
  <w15:docId w15:val="{3530BEC5-71FE-4410-AF8E-6137193A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8BB"/>
    <w:pPr>
      <w:spacing w:before="120" w:after="120"/>
    </w:pPr>
  </w:style>
  <w:style w:type="paragraph" w:styleId="Heading1">
    <w:name w:val="heading 1"/>
    <w:basedOn w:val="Normal"/>
    <w:next w:val="Normal"/>
    <w:link w:val="Heading1Char"/>
    <w:uiPriority w:val="9"/>
    <w:qFormat/>
    <w:rsid w:val="006C5F17"/>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17"/>
    <w:pPr>
      <w:keepNext/>
      <w:keepLines/>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8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5F17"/>
    <w:pPr>
      <w:keepNext/>
      <w:keepLines/>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6C5F17"/>
    <w:pPr>
      <w:keepNext/>
      <w:keepLines/>
      <w:outlineLvl w:val="4"/>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6A216F"/>
    <w:pPr>
      <w:spacing w:after="0" w:line="240" w:lineRule="auto"/>
    </w:pPr>
  </w:style>
  <w:style w:type="character" w:styleId="Hyperlink">
    <w:name w:val="Hyperlink"/>
    <w:basedOn w:val="DefaultParagraphFont"/>
    <w:uiPriority w:val="99"/>
    <w:unhideWhenUsed/>
    <w:rsid w:val="00480C34"/>
    <w:rPr>
      <w:color w:val="0563C1" w:themeColor="hyperlink"/>
      <w:u w:val="single"/>
    </w:rPr>
  </w:style>
  <w:style w:type="character" w:customStyle="1" w:styleId="Heading1Char">
    <w:name w:val="Heading 1 Char"/>
    <w:basedOn w:val="DefaultParagraphFont"/>
    <w:link w:val="Heading1"/>
    <w:uiPriority w:val="9"/>
    <w:rsid w:val="006C5F1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C5F1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80B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5F17"/>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6C5F17"/>
    <w:rPr>
      <w:rFonts w:asciiTheme="majorHAnsi" w:eastAsiaTheme="majorEastAsia" w:hAnsiTheme="majorHAnsi" w:cstheme="majorBidi"/>
      <w:b/>
      <w:sz w:val="28"/>
    </w:rPr>
  </w:style>
  <w:style w:type="character" w:styleId="FollowedHyperlink">
    <w:name w:val="FollowedHyperlink"/>
    <w:basedOn w:val="DefaultParagraphFont"/>
    <w:uiPriority w:val="99"/>
    <w:semiHidden/>
    <w:unhideWhenUsed/>
    <w:rsid w:val="007930A4"/>
    <w:rPr>
      <w:color w:val="954F72" w:themeColor="followedHyperlink"/>
      <w:u w:val="single"/>
    </w:rPr>
  </w:style>
  <w:style w:type="paragraph" w:styleId="ListBullet">
    <w:name w:val="List Bullet"/>
    <w:basedOn w:val="Normal"/>
    <w:uiPriority w:val="99"/>
    <w:unhideWhenUsed/>
    <w:rsid w:val="00C052F1"/>
    <w:pPr>
      <w:tabs>
        <w:tab w:val="num" w:pos="360"/>
      </w:tabs>
      <w:ind w:left="360" w:hanging="360"/>
      <w:contextualSpacing/>
    </w:pPr>
  </w:style>
  <w:style w:type="character" w:styleId="CommentReference">
    <w:name w:val="annotation reference"/>
    <w:basedOn w:val="DefaultParagraphFont"/>
    <w:uiPriority w:val="99"/>
    <w:semiHidden/>
    <w:unhideWhenUsed/>
    <w:rsid w:val="002E1989"/>
    <w:rPr>
      <w:sz w:val="16"/>
      <w:szCs w:val="16"/>
    </w:rPr>
  </w:style>
  <w:style w:type="paragraph" w:styleId="CommentText">
    <w:name w:val="annotation text"/>
    <w:basedOn w:val="Normal"/>
    <w:link w:val="CommentTextChar"/>
    <w:uiPriority w:val="99"/>
    <w:semiHidden/>
    <w:unhideWhenUsed/>
    <w:rsid w:val="002E1989"/>
    <w:pPr>
      <w:spacing w:line="240" w:lineRule="auto"/>
    </w:pPr>
    <w:rPr>
      <w:sz w:val="20"/>
      <w:szCs w:val="20"/>
    </w:rPr>
  </w:style>
  <w:style w:type="character" w:customStyle="1" w:styleId="CommentTextChar">
    <w:name w:val="Comment Text Char"/>
    <w:basedOn w:val="DefaultParagraphFont"/>
    <w:link w:val="CommentText"/>
    <w:uiPriority w:val="99"/>
    <w:semiHidden/>
    <w:rsid w:val="002E1989"/>
    <w:rPr>
      <w:sz w:val="20"/>
      <w:szCs w:val="20"/>
    </w:rPr>
  </w:style>
  <w:style w:type="paragraph" w:styleId="CommentSubject">
    <w:name w:val="annotation subject"/>
    <w:basedOn w:val="CommentText"/>
    <w:next w:val="CommentText"/>
    <w:link w:val="CommentSubjectChar"/>
    <w:uiPriority w:val="99"/>
    <w:semiHidden/>
    <w:unhideWhenUsed/>
    <w:rsid w:val="002E1989"/>
    <w:rPr>
      <w:b/>
      <w:bCs/>
    </w:rPr>
  </w:style>
  <w:style w:type="character" w:customStyle="1" w:styleId="CommentSubjectChar">
    <w:name w:val="Comment Subject Char"/>
    <w:basedOn w:val="CommentTextChar"/>
    <w:link w:val="CommentSubject"/>
    <w:uiPriority w:val="99"/>
    <w:semiHidden/>
    <w:rsid w:val="002E1989"/>
    <w:rPr>
      <w:b/>
      <w:bCs/>
      <w:sz w:val="20"/>
      <w:szCs w:val="20"/>
    </w:rPr>
  </w:style>
  <w:style w:type="paragraph" w:styleId="BalloonText">
    <w:name w:val="Balloon Text"/>
    <w:basedOn w:val="Normal"/>
    <w:link w:val="BalloonTextChar"/>
    <w:uiPriority w:val="99"/>
    <w:semiHidden/>
    <w:unhideWhenUsed/>
    <w:rsid w:val="002E19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89"/>
    <w:rPr>
      <w:rFonts w:ascii="Segoe UI" w:hAnsi="Segoe UI" w:cs="Segoe UI"/>
      <w:sz w:val="18"/>
      <w:szCs w:val="18"/>
    </w:rPr>
  </w:style>
  <w:style w:type="paragraph" w:styleId="ListParagraph">
    <w:name w:val="List Paragraph"/>
    <w:basedOn w:val="Normal"/>
    <w:link w:val="ListParagraphChar"/>
    <w:uiPriority w:val="34"/>
    <w:qFormat/>
    <w:rsid w:val="002E1989"/>
    <w:pPr>
      <w:ind w:left="720"/>
      <w:contextualSpacing/>
    </w:pPr>
  </w:style>
  <w:style w:type="paragraph" w:styleId="Revision">
    <w:name w:val="Revision"/>
    <w:hidden/>
    <w:uiPriority w:val="99"/>
    <w:semiHidden/>
    <w:rsid w:val="00963823"/>
    <w:pPr>
      <w:spacing w:after="0" w:line="240" w:lineRule="auto"/>
    </w:pPr>
  </w:style>
  <w:style w:type="paragraph" w:customStyle="1" w:styleId="Code">
    <w:name w:val="Code"/>
    <w:basedOn w:val="Normal"/>
    <w:link w:val="CodeChar"/>
    <w:qFormat/>
    <w:rsid w:val="00741751"/>
    <w:pPr>
      <w:shd w:val="clear" w:color="auto" w:fill="FFF2CC" w:themeFill="accent4" w:themeFillTint="33"/>
      <w:autoSpaceDE w:val="0"/>
      <w:autoSpaceDN w:val="0"/>
      <w:adjustRightInd w:val="0"/>
      <w:spacing w:line="240" w:lineRule="auto"/>
    </w:pPr>
    <w:rPr>
      <w:rFonts w:ascii="Courier New" w:hAnsi="Courier New" w:cs="Lucida Console"/>
      <w:sz w:val="18"/>
      <w:szCs w:val="18"/>
    </w:rPr>
  </w:style>
  <w:style w:type="character" w:customStyle="1" w:styleId="CodeChar">
    <w:name w:val="Code Char"/>
    <w:basedOn w:val="DefaultParagraphFont"/>
    <w:link w:val="Code"/>
    <w:rsid w:val="00741751"/>
    <w:rPr>
      <w:rFonts w:ascii="Courier New" w:hAnsi="Courier New" w:cs="Lucida Console"/>
      <w:sz w:val="18"/>
      <w:szCs w:val="18"/>
      <w:shd w:val="clear" w:color="auto" w:fill="FFF2CC" w:themeFill="accent4" w:themeFillTint="33"/>
    </w:rPr>
  </w:style>
  <w:style w:type="paragraph" w:customStyle="1" w:styleId="BulletList">
    <w:name w:val="Bullet List"/>
    <w:basedOn w:val="Normal"/>
    <w:link w:val="BulletListChar"/>
    <w:rsid w:val="0041667D"/>
    <w:pPr>
      <w:numPr>
        <w:numId w:val="4"/>
      </w:numPr>
      <w:ind w:left="0" w:firstLine="0"/>
    </w:pPr>
  </w:style>
  <w:style w:type="character" w:customStyle="1" w:styleId="ListParagraphChar">
    <w:name w:val="List Paragraph Char"/>
    <w:basedOn w:val="DefaultParagraphFont"/>
    <w:link w:val="ListParagraph"/>
    <w:uiPriority w:val="34"/>
    <w:rsid w:val="00DA2105"/>
  </w:style>
  <w:style w:type="character" w:customStyle="1" w:styleId="BulletListChar">
    <w:name w:val="Bullet List Char"/>
    <w:basedOn w:val="ListParagraphChar"/>
    <w:link w:val="BulletList"/>
    <w:rsid w:val="0041667D"/>
  </w:style>
  <w:style w:type="paragraph" w:customStyle="1" w:styleId="Image">
    <w:name w:val="Image"/>
    <w:basedOn w:val="Heading1"/>
    <w:link w:val="ImageChar"/>
    <w:qFormat/>
    <w:rsid w:val="003F33C6"/>
  </w:style>
  <w:style w:type="character" w:customStyle="1" w:styleId="ImageChar">
    <w:name w:val="Image Char"/>
    <w:basedOn w:val="Heading1Char"/>
    <w:link w:val="Image"/>
    <w:rsid w:val="003F33C6"/>
    <w:rPr>
      <w:rFonts w:asciiTheme="majorHAnsi" w:eastAsiaTheme="majorEastAsia" w:hAnsiTheme="majorHAnsi" w:cstheme="majorBidi"/>
      <w:b/>
      <w:sz w:val="32"/>
      <w:szCs w:val="32"/>
    </w:rPr>
  </w:style>
  <w:style w:type="character" w:styleId="Emphasis">
    <w:name w:val="Emphasis"/>
    <w:basedOn w:val="DefaultParagraphFont"/>
    <w:uiPriority w:val="20"/>
    <w:qFormat/>
    <w:rsid w:val="006740DB"/>
    <w:rPr>
      <w:i/>
      <w:iCs/>
    </w:rPr>
  </w:style>
  <w:style w:type="character" w:styleId="IntenseEmphasis">
    <w:name w:val="Intense Emphasis"/>
    <w:basedOn w:val="DefaultParagraphFont"/>
    <w:uiPriority w:val="21"/>
    <w:rsid w:val="006740DB"/>
    <w:rPr>
      <w:i/>
      <w:iCs/>
      <w:color w:val="4472C4" w:themeColor="accent1"/>
    </w:rPr>
  </w:style>
  <w:style w:type="character" w:styleId="SubtleEmphasis">
    <w:name w:val="Subtle Emphasis"/>
    <w:basedOn w:val="DefaultParagraphFont"/>
    <w:uiPriority w:val="19"/>
    <w:rsid w:val="0050308E"/>
    <w:rPr>
      <w:i/>
      <w:iCs/>
      <w:color w:val="404040" w:themeColor="text1" w:themeTint="BF"/>
    </w:rPr>
  </w:style>
  <w:style w:type="character" w:styleId="Strong">
    <w:name w:val="Strong"/>
    <w:basedOn w:val="DefaultParagraphFont"/>
    <w:uiPriority w:val="22"/>
    <w:qFormat/>
    <w:rsid w:val="0050308E"/>
    <w:rPr>
      <w:b/>
      <w:bCs/>
    </w:rPr>
  </w:style>
  <w:style w:type="paragraph" w:styleId="Quote">
    <w:name w:val="Quote"/>
    <w:basedOn w:val="Normal"/>
    <w:next w:val="Normal"/>
    <w:link w:val="QuoteChar"/>
    <w:uiPriority w:val="29"/>
    <w:qFormat/>
    <w:rsid w:val="005030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0308E"/>
    <w:rPr>
      <w:i/>
      <w:iCs/>
      <w:color w:val="404040" w:themeColor="text1" w:themeTint="BF"/>
    </w:rPr>
  </w:style>
  <w:style w:type="table" w:styleId="TableGrid">
    <w:name w:val="Table Grid"/>
    <w:basedOn w:val="TableNormal"/>
    <w:uiPriority w:val="39"/>
    <w:rsid w:val="008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0EA4"/>
    <w:pPr>
      <w:spacing w:before="100" w:beforeAutospacing="1" w:after="100" w:afterAutospacing="1" w:line="240" w:lineRule="auto"/>
    </w:pPr>
    <w:rPr>
      <w:rFonts w:ascii="Verdana" w:eastAsia="Times New Roman" w:hAnsi="Verdana" w:cs="Times New Roman"/>
      <w:sz w:val="20"/>
      <w:szCs w:val="20"/>
    </w:rPr>
  </w:style>
  <w:style w:type="character" w:styleId="UnresolvedMention">
    <w:name w:val="Unresolved Mention"/>
    <w:basedOn w:val="DefaultParagraphFont"/>
    <w:uiPriority w:val="99"/>
    <w:semiHidden/>
    <w:unhideWhenUsed/>
    <w:rsid w:val="00AE5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3284">
      <w:bodyDiv w:val="1"/>
      <w:marLeft w:val="0"/>
      <w:marRight w:val="0"/>
      <w:marTop w:val="0"/>
      <w:marBottom w:val="0"/>
      <w:divBdr>
        <w:top w:val="none" w:sz="0" w:space="0" w:color="auto"/>
        <w:left w:val="none" w:sz="0" w:space="0" w:color="auto"/>
        <w:bottom w:val="none" w:sz="0" w:space="0" w:color="auto"/>
        <w:right w:val="none" w:sz="0" w:space="0" w:color="auto"/>
      </w:divBdr>
    </w:div>
    <w:div w:id="1892307859">
      <w:bodyDiv w:val="1"/>
      <w:marLeft w:val="0"/>
      <w:marRight w:val="0"/>
      <w:marTop w:val="0"/>
      <w:marBottom w:val="0"/>
      <w:divBdr>
        <w:top w:val="none" w:sz="0" w:space="0" w:color="auto"/>
        <w:left w:val="none" w:sz="0" w:space="0" w:color="auto"/>
        <w:bottom w:val="none" w:sz="0" w:space="0" w:color="auto"/>
        <w:right w:val="none" w:sz="0" w:space="0" w:color="auto"/>
      </w:divBdr>
      <w:divsChild>
        <w:div w:id="1260259071">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 TargetMode="External"/><Relationship Id="rId13" Type="http://schemas.openxmlformats.org/officeDocument/2006/relationships/hyperlink" Target="https://docs.microsoft.com/en-us/azure/sql-database/sql-database-server-level-firewall-rule" TargetMode="External"/><Relationship Id="rId18" Type="http://schemas.openxmlformats.org/officeDocument/2006/relationships/hyperlink" Target="https://portal.azure.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mssqltips.com/sql-server-tip-category/87/azure/" TargetMode="External"/><Relationship Id="rId7" Type="http://schemas.openxmlformats.org/officeDocument/2006/relationships/image" Target="media/image1.png"/><Relationship Id="rId12" Type="http://schemas.openxmlformats.org/officeDocument/2006/relationships/hyperlink" Target="https://docs.microsoft.com/en-us/azure/sql-database/sql-database-single-database-get-started" TargetMode="External"/><Relationship Id="rId17" Type="http://schemas.openxmlformats.org/officeDocument/2006/relationships/hyperlink" Target="https://portal.azure.com/" TargetMode="External"/><Relationship Id="rId25" Type="http://schemas.openxmlformats.org/officeDocument/2006/relationships/hyperlink" Target="https://docs.microsoft.com/en-us/sql/integration-services/azure-feature-pack-for-integration-services-ssis?view=sql-server-2017"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ocs.microsoft.com/en-us/sql/ssms/download-sql-server-management-studio-ssms?view=sql-server-2017"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azure.microsoft.com/en-us/services/data-factory/" TargetMode="External"/><Relationship Id="rId11" Type="http://schemas.openxmlformats.org/officeDocument/2006/relationships/hyperlink" Target="https://docs.microsoft.com/en-us/azure/storage/common/storage-quickstart-create-account?tabs=azure-portal" TargetMode="External"/><Relationship Id="rId24" Type="http://schemas.openxmlformats.org/officeDocument/2006/relationships/image" Target="media/image8.png"/><Relationship Id="rId32" Type="http://schemas.openxmlformats.org/officeDocument/2006/relationships/hyperlink" Target="https://docs.microsoft.com/en-us/sql/integration-services/azure-feature-pack-for-integration-services-ssis?view=sql-server-201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ql/integration-services/azure-feature-pack-for-integration-services-ssis?view=sql-server-2017" TargetMode="External"/><Relationship Id="rId23" Type="http://schemas.openxmlformats.org/officeDocument/2006/relationships/image" Target="media/image7.png"/><Relationship Id="rId28" Type="http://schemas.openxmlformats.org/officeDocument/2006/relationships/hyperlink" Target="https://portal.azure.com/"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sql/ssdt/download-sql-server-data-tools-ssdt?view=sql-server-2017"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mssqltip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bi\Documents\Custom%20Office%20Templates\MSSQLTi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BE014-2A6A-4B21-BD39-9F18DE90B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MSSQLTips</Template>
  <TotalTime>1504</TotalTime>
  <Pages>15</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Robidoux</dc:creator>
  <cp:keywords/>
  <dc:description/>
  <cp:lastModifiedBy>Raymond Barley</cp:lastModifiedBy>
  <cp:revision>185</cp:revision>
  <dcterms:created xsi:type="dcterms:W3CDTF">2019-02-03T15:34:00Z</dcterms:created>
  <dcterms:modified xsi:type="dcterms:W3CDTF">2019-02-10T16:32:00Z</dcterms:modified>
</cp:coreProperties>
</file>